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42"/>
        <w:ind w:left="165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-6350</wp:posOffset>
                </wp:positionV>
                <wp:extent cx="6079490" cy="7578724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079490" cy="7578724"/>
                          <a:chOff x="0" y="0"/>
                          <a:chExt cx="6079490" cy="75787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6350" y="3175"/>
                            <a:ext cx="6073140" cy="757174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曲线 4"/>
                        <wps:cNvSpPr/>
                        <wps:spPr>
                          <a:xfrm rot="0">
                            <a:off x="0" y="0"/>
                            <a:ext cx="6079490" cy="757872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8" y="0"/>
                                </a:lnTo>
                                <a:lnTo>
                                  <a:pt x="21588" y="1"/>
                                </a:lnTo>
                                <a:lnTo>
                                  <a:pt x="21588" y="9"/>
                                </a:lnTo>
                                <a:lnTo>
                                  <a:pt x="21588" y="21589"/>
                                </a:lnTo>
                                <a:lnTo>
                                  <a:pt x="11" y="21589"/>
                                </a:lnTo>
                                <a:lnTo>
                                  <a:pt x="11" y="9"/>
                                </a:lnTo>
                                <a:lnTo>
                                  <a:pt x="21588" y="9"/>
                                </a:lnTo>
                                <a:lnTo>
                                  <a:pt x="2158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"/>
                                </a:lnTo>
                                <a:lnTo>
                                  <a:pt x="0" y="21589"/>
                                </a:lnTo>
                                <a:lnTo>
                                  <a:pt x="0" y="21600"/>
                                </a:lnTo>
                                <a:lnTo>
                                  <a:pt x="21588" y="21600"/>
                                </a:lnTo>
                                <a:lnTo>
                                  <a:pt x="21588" y="21598"/>
                                </a:lnTo>
                                <a:lnTo>
                                  <a:pt x="21600" y="2159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" o:spid="_x0000_s5" coordorigin="1335,1709" coordsize="9574,11935" style="position:absolute;&#10;margin-left:66.75pt;&#10;margin-top:-0.5000019pt;&#10;width:478.70004pt;&#10;height:596.75pt;&#10;z-index:-9;&#10;mso-position-horizontal:absolute;&#10;mso-position-horizontal-relative:page;&#10;mso-position-vertical:absolute;&#10;mso-wrap-distance-left:8.999863pt;&#10;mso-wrap-distance-right:8.999863pt;">
                <v:rect type="#_x0000_t1" id="矩形 6" o:spid="_x0000_s6" style="position:absolute;&#10;left:1345;&#10;top:1715;&#10;width:9564;&#10;height:11924;" fillcolor="#F5F5F5" stroked="f" strokeweight="1.0pt">
                  <v:stroke color="#000000"/>
                </v:rect>
                <v:shape type="#_x0000_t0" id="曲线 7" o:spid="_x0000_s7" coordsize="9574,11934" path="m9574,l9568,l9568,1l9568,5l9568,11929l4,11929l4,5l9568,5l9568,1l,1l,5l,11929l,11935l9568,11935l9568,11933l9574,11933l9574,l9574,xe" style="position:absolute;&#10;left:1335;&#10;top:1709;&#10;width:9574;&#10;height:11934;" fillcolor="#E1E1E1" stroked="f" strokeweight="1.0pt">
                  <v:stroke color="#000000"/>
                </v:shape>
              </v:group>
            </w:pict>
          </mc:Fallback>
        </mc:AlternateContent>
      </w:r>
      <w:r>
        <w:rPr>
          <w:color w:val="1F1C1B"/>
        </w:rPr>
        <w:t>Practical</w:t>
      </w:r>
      <w:r>
        <w:rPr>
          <w:color w:val="1F1C1B"/>
          <w:spacing w:val="-13"/>
        </w:rPr>
        <w:t xml:space="preserve"> </w:t>
      </w:r>
      <w:r>
        <w:rPr>
          <w:color w:val="1F1C1B"/>
          <w:spacing w:val="-4"/>
        </w:rPr>
        <w:t>no</w:t>
      </w:r>
      <w:r>
        <w:rPr>
          <w:color w:val="AA5D00"/>
          <w:spacing w:val="-4"/>
        </w:rPr>
        <w:t>.09</w:t>
      </w:r>
    </w:p>
    <w:p>
      <w:pPr>
        <w:pStyle w:val="15"/>
        <w:spacing w:before="1"/>
        <w:ind w:left="165"/>
      </w:pPr>
      <w:r>
        <w:rPr>
          <w:color w:val="1F1C1B"/>
        </w:rPr>
        <w:t>Title</w:t>
      </w:r>
      <w:r>
        <w:rPr>
          <w:color w:val="1F1C1B"/>
          <w:spacing w:val="-8"/>
        </w:rPr>
        <w:t xml:space="preserve"> </w:t>
      </w:r>
      <w:r>
        <w:rPr>
          <w:color w:val="1F1C1B"/>
        </w:rPr>
        <w:t>of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3"/>
        </w:rPr>
        <w:t xml:space="preserve"> </w:t>
      </w:r>
      <w:r>
        <w:rPr>
          <w:color w:val="1F1C1B"/>
        </w:rPr>
        <w:t>Assignment:</w:t>
      </w:r>
      <w:r>
        <w:rPr>
          <w:color w:val="1F1C1B"/>
          <w:spacing w:val="-8"/>
        </w:rPr>
        <w:t xml:space="preserve"> </w:t>
      </w:r>
      <w:r>
        <w:rPr>
          <w:color w:val="1F1C1B"/>
        </w:rPr>
        <w:t>Data</w:t>
      </w:r>
      <w:r>
        <w:rPr>
          <w:color w:val="1F1C1B"/>
          <w:spacing w:val="-8"/>
        </w:rPr>
        <w:t xml:space="preserve"> </w:t>
      </w:r>
      <w:r>
        <w:rPr>
          <w:color w:val="1F1C1B"/>
        </w:rPr>
        <w:t>Visualization</w:t>
      </w:r>
      <w:r>
        <w:rPr>
          <w:color w:val="1F1C1B"/>
          <w:spacing w:val="-7"/>
        </w:rPr>
        <w:t xml:space="preserve"> </w:t>
      </w:r>
      <w:r>
        <w:rPr>
          <w:color w:val="1F1C1B"/>
          <w:spacing w:val="-5"/>
        </w:rPr>
        <w:t>II</w:t>
      </w:r>
    </w:p>
    <w:p>
      <w:pPr>
        <w:pStyle w:val="16"/>
        <w:numPr>
          <w:ilvl w:val="0"/>
          <w:numId w:val="1"/>
        </w:numPr>
        <w:tabs>
          <w:tab w:val="left" w:pos="885"/>
          <w:tab w:val="left" w:pos="886"/>
        </w:tabs>
      </w:pPr>
      <w:r>
        <w:rPr>
          <w:color w:val="1F1C1B"/>
        </w:rPr>
        <w:t>Use</w:t>
      </w:r>
      <w:r>
        <w:rPr>
          <w:color w:val="1F1C1B"/>
          <w:spacing w:val="-11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2"/>
        </w:rPr>
        <w:t xml:space="preserve"> </w:t>
      </w:r>
      <w:r>
        <w:rPr>
          <w:color w:val="1F1C1B"/>
        </w:rPr>
        <w:t>inbuilt</w:t>
      </w:r>
      <w:r>
        <w:rPr>
          <w:color w:val="1F1C1B"/>
          <w:spacing w:val="-7"/>
        </w:rPr>
        <w:t xml:space="preserve"> </w:t>
      </w:r>
      <w:r>
        <w:rPr>
          <w:color w:val="1F1C1B"/>
        </w:rPr>
        <w:t>dataset</w:t>
      </w:r>
      <w:r>
        <w:rPr>
          <w:color w:val="1F1C1B"/>
          <w:spacing w:val="-2"/>
        </w:rPr>
        <w:t xml:space="preserve"> </w:t>
      </w:r>
      <w:r>
        <w:rPr>
          <w:color w:val="008000"/>
        </w:rPr>
        <w:t>'titanic'</w:t>
      </w:r>
      <w:r>
        <w:rPr>
          <w:color w:val="008000"/>
          <w:spacing w:val="-2"/>
        </w:rPr>
        <w:t xml:space="preserve"> </w:t>
      </w:r>
      <w:r>
        <w:rPr>
          <w:color w:val="79289F"/>
        </w:rPr>
        <w:t>as</w:t>
      </w:r>
      <w:r>
        <w:rPr>
          <w:color w:val="79289F"/>
          <w:spacing w:val="-13"/>
        </w:rPr>
        <w:t xml:space="preserve"> </w:t>
      </w:r>
      <w:r>
        <w:rPr>
          <w:color w:val="1F1C1B"/>
        </w:rPr>
        <w:t>used</w:t>
      </w:r>
      <w:r>
        <w:rPr>
          <w:color w:val="1F1C1B"/>
          <w:spacing w:val="-2"/>
        </w:rPr>
        <w:t xml:space="preserve"> </w:t>
      </w:r>
      <w:r>
        <w:rPr>
          <w:color w:val="79289F"/>
        </w:rPr>
        <w:t>in</w:t>
      </w:r>
      <w:r>
        <w:rPr>
          <w:color w:val="79289F"/>
          <w:spacing w:val="-2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2"/>
        </w:rPr>
        <w:t xml:space="preserve"> </w:t>
      </w:r>
      <w:r>
        <w:rPr>
          <w:color w:val="1F1C1B"/>
        </w:rPr>
        <w:t>above</w:t>
      </w:r>
      <w:r>
        <w:rPr>
          <w:color w:val="1F1C1B"/>
          <w:spacing w:val="-7"/>
        </w:rPr>
        <w:t xml:space="preserve"> </w:t>
      </w:r>
      <w:r>
        <w:rPr>
          <w:color w:val="1F1C1B"/>
          <w:spacing w:val="-2"/>
        </w:rPr>
        <w:t>problem.</w:t>
      </w:r>
    </w:p>
    <w:p>
      <w:pPr>
        <w:pStyle w:val="15"/>
        <w:spacing w:before="6"/>
        <w:ind w:left="165"/>
      </w:pPr>
      <w:r>
        <w:rPr>
          <w:color w:val="1F1C1B"/>
        </w:rPr>
        <w:t>Plot</w:t>
      </w:r>
      <w:r>
        <w:rPr>
          <w:color w:val="1F1C1B"/>
          <w:spacing w:val="-12"/>
        </w:rPr>
        <w:t xml:space="preserve"> </w:t>
      </w:r>
      <w:r>
        <w:rPr>
          <w:color w:val="1F1C1B"/>
        </w:rPr>
        <w:t>a</w:t>
      </w:r>
      <w:r>
        <w:rPr>
          <w:color w:val="1F1C1B"/>
          <w:spacing w:val="-2"/>
        </w:rPr>
        <w:t xml:space="preserve"> </w:t>
      </w:r>
      <w:r>
        <w:rPr>
          <w:color w:val="1F1C1B"/>
        </w:rPr>
        <w:t>box</w:t>
      </w:r>
      <w:r>
        <w:rPr>
          <w:color w:val="1F1C1B"/>
          <w:spacing w:val="-3"/>
        </w:rPr>
        <w:t xml:space="preserve"> </w:t>
      </w:r>
      <w:r>
        <w:rPr>
          <w:color w:val="1F1C1B"/>
        </w:rPr>
        <w:t>plot</w:t>
      </w:r>
      <w:r>
        <w:rPr>
          <w:color w:val="1F1C1B"/>
          <w:spacing w:val="-1"/>
        </w:rPr>
        <w:t xml:space="preserve"> </w:t>
      </w:r>
      <w:r>
        <w:rPr>
          <w:color w:val="79289F"/>
          <w:spacing w:val="-5"/>
        </w:rPr>
        <w:t>for</w:t>
      </w:r>
    </w:p>
    <w:p>
      <w:pPr>
        <w:pStyle w:val="15"/>
        <w:spacing w:before="6" w:line="245" w:lineRule="auto"/>
        <w:ind w:left="165" w:right="364"/>
      </w:pPr>
      <w:r>
        <w:rPr>
          <w:color w:val="1F1C1B"/>
        </w:rPr>
        <w:t>distribution</w:t>
      </w:r>
      <w:r>
        <w:rPr>
          <w:color w:val="1F1C1B"/>
          <w:spacing w:val="-7"/>
        </w:rPr>
        <w:t xml:space="preserve"> </w:t>
      </w:r>
      <w:r>
        <w:rPr>
          <w:color w:val="1F1C1B"/>
        </w:rPr>
        <w:t>of</w:t>
      </w:r>
      <w:r>
        <w:rPr>
          <w:color w:val="1F1C1B"/>
          <w:spacing w:val="-9"/>
        </w:rPr>
        <w:t xml:space="preserve"> </w:t>
      </w:r>
      <w:r>
        <w:rPr>
          <w:color w:val="1F1C1B"/>
        </w:rPr>
        <w:t>age</w:t>
      </w:r>
      <w:r>
        <w:rPr>
          <w:color w:val="1F1C1B"/>
          <w:spacing w:val="-13"/>
        </w:rPr>
        <w:t xml:space="preserve"> </w:t>
      </w:r>
      <w:r>
        <w:rPr>
          <w:color w:val="79289F"/>
        </w:rPr>
        <w:t>with</w:t>
      </w:r>
      <w:r>
        <w:rPr>
          <w:color w:val="79289F"/>
          <w:spacing w:val="-8"/>
        </w:rPr>
        <w:t xml:space="preserve"> </w:t>
      </w:r>
      <w:r>
        <w:rPr>
          <w:color w:val="1F1C1B"/>
        </w:rPr>
        <w:t>respect</w:t>
      </w:r>
      <w:r>
        <w:rPr>
          <w:color w:val="1F1C1B"/>
          <w:spacing w:val="-8"/>
        </w:rPr>
        <w:t xml:space="preserve"> </w:t>
      </w:r>
      <w:r>
        <w:rPr>
          <w:color w:val="1F1C1B"/>
        </w:rPr>
        <w:t>to</w:t>
      </w:r>
      <w:r>
        <w:rPr>
          <w:color w:val="1F1C1B"/>
          <w:spacing w:val="-9"/>
        </w:rPr>
        <w:t xml:space="preserve"> </w:t>
      </w:r>
      <w:r>
        <w:rPr>
          <w:color w:val="1F1C1B"/>
        </w:rPr>
        <w:t>each</w:t>
      </w:r>
      <w:r>
        <w:rPr>
          <w:color w:val="1F1C1B"/>
          <w:spacing w:val="-8"/>
        </w:rPr>
        <w:t xml:space="preserve"> </w:t>
      </w:r>
      <w:r>
        <w:rPr>
          <w:color w:val="1F1C1B"/>
        </w:rPr>
        <w:t>gender</w:t>
      </w:r>
      <w:r>
        <w:rPr>
          <w:color w:val="1F1C1B"/>
          <w:spacing w:val="-13"/>
        </w:rPr>
        <w:t xml:space="preserve"> </w:t>
      </w:r>
      <w:r>
        <w:rPr>
          <w:color w:val="1F1C1B"/>
        </w:rPr>
        <w:t>along</w:t>
      </w:r>
      <w:r>
        <w:rPr>
          <w:color w:val="1F1C1B"/>
          <w:spacing w:val="-8"/>
        </w:rPr>
        <w:t xml:space="preserve"> </w:t>
      </w:r>
      <w:r>
        <w:rPr>
          <w:color w:val="79289F"/>
        </w:rPr>
        <w:t>with</w:t>
      </w:r>
      <w:r>
        <w:rPr>
          <w:color w:val="79289F"/>
          <w:spacing w:val="-3"/>
        </w:rPr>
        <w:t xml:space="preserve"> </w:t>
      </w:r>
      <w:r>
        <w:rPr>
          <w:color w:val="1F1C1B"/>
        </w:rPr>
        <w:t>the information about whether they</w:t>
      </w:r>
    </w:p>
    <w:p>
      <w:pPr>
        <w:pStyle w:val="15"/>
        <w:spacing w:before="1"/>
        <w:ind w:left="165"/>
      </w:pPr>
      <w:r>
        <w:rPr>
          <w:color w:val="1F1C1B"/>
        </w:rPr>
        <w:t>survived</w:t>
      </w:r>
      <w:r>
        <w:rPr>
          <w:color w:val="1F1C1B"/>
          <w:spacing w:val="-2"/>
        </w:rPr>
        <w:t xml:space="preserve"> </w:t>
      </w:r>
      <w:r>
        <w:rPr>
          <w:color w:val="79289F"/>
        </w:rPr>
        <w:t>or</w:t>
      </w:r>
      <w:r>
        <w:rPr>
          <w:color w:val="79289F"/>
          <w:spacing w:val="-2"/>
        </w:rPr>
        <w:t xml:space="preserve"> </w:t>
      </w:r>
      <w:r>
        <w:rPr>
          <w:color w:val="79289F"/>
        </w:rPr>
        <w:t>not</w:t>
      </w:r>
      <w:r>
        <w:rPr>
          <w:color w:val="1F1C1B"/>
        </w:rPr>
        <w:t>.</w:t>
      </w:r>
      <w:r>
        <w:rPr>
          <w:color w:val="1F1C1B"/>
          <w:spacing w:val="-8"/>
        </w:rPr>
        <w:t xml:space="preserve"> </w:t>
      </w:r>
      <w:r>
        <w:rPr>
          <w:color w:val="1F1C1B"/>
        </w:rPr>
        <w:t>(Column</w:t>
      </w:r>
      <w:r>
        <w:rPr>
          <w:color w:val="1F1C1B"/>
          <w:spacing w:val="-7"/>
        </w:rPr>
        <w:t xml:space="preserve"> </w:t>
      </w:r>
      <w:r>
        <w:rPr>
          <w:color w:val="1F1C1B"/>
        </w:rPr>
        <w:t>names</w:t>
      </w:r>
      <w:r>
        <w:rPr>
          <w:color w:val="1F1C1B"/>
          <w:spacing w:val="-7"/>
        </w:rPr>
        <w:t xml:space="preserve"> </w:t>
      </w:r>
      <w:r>
        <w:rPr>
          <w:color w:val="1F1C1B"/>
        </w:rPr>
        <w:t>:</w:t>
      </w:r>
      <w:r>
        <w:rPr>
          <w:color w:val="1F1C1B"/>
          <w:spacing w:val="-3"/>
        </w:rPr>
        <w:t xml:space="preserve"> </w:t>
      </w:r>
      <w:r>
        <w:rPr>
          <w:color w:val="008000"/>
        </w:rPr>
        <w:t>'sex'</w:t>
      </w:r>
      <w:r>
        <w:rPr>
          <w:color w:val="008000"/>
          <w:spacing w:val="-2"/>
        </w:rPr>
        <w:t xml:space="preserve"> </w:t>
      </w:r>
      <w:r>
        <w:rPr>
          <w:color w:val="79289F"/>
        </w:rPr>
        <w:t>and</w:t>
      </w:r>
      <w:r>
        <w:rPr>
          <w:color w:val="79289F"/>
          <w:spacing w:val="-7"/>
        </w:rPr>
        <w:t xml:space="preserve"> </w:t>
      </w:r>
      <w:r>
        <w:rPr>
          <w:color w:val="008000"/>
          <w:spacing w:val="-2"/>
        </w:rPr>
        <w:t>'age'</w:t>
      </w:r>
      <w:r>
        <w:rPr>
          <w:color w:val="1F1C1B"/>
          <w:spacing w:val="-2"/>
        </w:rPr>
        <w:t>)</w:t>
      </w:r>
    </w:p>
    <w:p>
      <w:pPr>
        <w:pStyle w:val="16"/>
        <w:numPr>
          <w:ilvl w:val="0"/>
          <w:numId w:val="1"/>
        </w:numPr>
        <w:tabs>
          <w:tab w:val="left" w:pos="885"/>
          <w:tab w:val="left" w:pos="886"/>
        </w:tabs>
      </w:pPr>
      <w:r>
        <w:rPr>
          <w:color w:val="1F1C1B"/>
        </w:rPr>
        <w:t>Write</w:t>
      </w:r>
      <w:r>
        <w:rPr>
          <w:color w:val="1F1C1B"/>
          <w:spacing w:val="-6"/>
        </w:rPr>
        <w:t xml:space="preserve"> </w:t>
      </w:r>
      <w:r>
        <w:rPr>
          <w:color w:val="1F1C1B"/>
        </w:rPr>
        <w:t>observations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on</w:t>
      </w:r>
      <w:r>
        <w:rPr>
          <w:color w:val="1F1C1B"/>
          <w:spacing w:val="-6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5"/>
        </w:rPr>
        <w:t xml:space="preserve"> </w:t>
      </w:r>
      <w:r>
        <w:rPr>
          <w:color w:val="1F1C1B"/>
        </w:rPr>
        <w:t>inference</w:t>
      </w:r>
      <w:r>
        <w:rPr>
          <w:color w:val="1F1C1B"/>
          <w:spacing w:val="-1"/>
        </w:rPr>
        <w:t xml:space="preserve"> </w:t>
      </w:r>
      <w:r>
        <w:rPr>
          <w:color w:val="79289F"/>
        </w:rPr>
        <w:t>from</w:t>
      </w:r>
      <w:r>
        <w:rPr>
          <w:color w:val="79289F"/>
          <w:spacing w:val="-5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5"/>
        </w:rPr>
        <w:t xml:space="preserve"> </w:t>
      </w:r>
      <w:r>
        <w:rPr>
          <w:color w:val="1F1C1B"/>
        </w:rPr>
        <w:t>above</w:t>
      </w:r>
      <w:r>
        <w:rPr>
          <w:color w:val="1F1C1B"/>
          <w:spacing w:val="-5"/>
        </w:rPr>
        <w:t xml:space="preserve"> </w:t>
      </w:r>
      <w:r>
        <w:rPr>
          <w:color w:val="1F1C1B"/>
          <w:spacing w:val="-2"/>
        </w:rPr>
        <w:t>statistics.</w:t>
      </w:r>
    </w:p>
    <w:p>
      <w:pPr>
        <w:pStyle w:val="15"/>
        <w:spacing w:before="186" w:line="245" w:lineRule="auto"/>
        <w:ind w:left="165" w:right="3776"/>
      </w:pPr>
      <w:r>
        <w:rPr>
          <w:color w:val="79289F"/>
        </w:rPr>
        <w:t>import</w:t>
      </w:r>
      <w:r>
        <w:rPr>
          <w:color w:val="79289F"/>
          <w:spacing w:val="-19"/>
        </w:rPr>
        <w:t xml:space="preserve"> </w:t>
      </w:r>
      <w:r>
        <w:rPr>
          <w:color w:val="1F1C1B"/>
        </w:rPr>
        <w:t>seaborn</w:t>
      </w:r>
      <w:r>
        <w:rPr>
          <w:color w:val="1F1C1B"/>
          <w:spacing w:val="-24"/>
        </w:rPr>
        <w:t xml:space="preserve"> </w:t>
      </w:r>
      <w:r>
        <w:rPr>
          <w:color w:val="79289F"/>
        </w:rPr>
        <w:t>as</w:t>
      </w:r>
      <w:r>
        <w:rPr>
          <w:color w:val="79289F"/>
          <w:spacing w:val="-20"/>
        </w:rPr>
        <w:t xml:space="preserve"> </w:t>
      </w:r>
      <w:r>
        <w:rPr>
          <w:color w:val="1F1C1B"/>
        </w:rPr>
        <w:t>sns</w:t>
      </w:r>
      <w:r>
        <w:rPr>
          <w:color w:val="1F1C1B"/>
          <w:spacing w:val="-19"/>
        </w:rPr>
        <w:t xml:space="preserve"> </w:t>
      </w:r>
      <w:r>
        <w:rPr>
          <w:color w:val="79289F"/>
        </w:rPr>
        <w:t xml:space="preserve">import </w:t>
      </w:r>
      <w:r>
        <w:rPr>
          <w:color w:val="1F1C1B"/>
        </w:rPr>
        <w:t xml:space="preserve">matplotlib.pyplot </w:t>
      </w:r>
      <w:r>
        <w:rPr>
          <w:color w:val="79289F"/>
        </w:rPr>
        <w:t xml:space="preserve">as </w:t>
      </w:r>
      <w:r>
        <w:rPr>
          <w:color w:val="1F1C1B"/>
        </w:rPr>
        <w:t>plt</w:t>
      </w:r>
    </w:p>
    <w:p>
      <w:pPr>
        <w:pStyle w:val="15"/>
        <w:spacing w:before="202"/>
        <w:ind w:left="165" w:right="3776"/>
      </w:pPr>
      <w:r>
        <mc:AlternateContent>
          <mc:Choice Requires="wps">
            <w:drawing>
              <wp:anchor distT="0" distB="0" distL="114298" distR="114298" simplePos="0" relativeHeight="17" behindDoc="0" locked="0" layoutInCell="1" hidden="0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444500</wp:posOffset>
                </wp:positionV>
                <wp:extent cx="5473065" cy="3480434"/>
                <wp:effectExtent l="0" t="0" r="0" b="0"/>
                <wp:wrapNone/>
                <wp:docPr id="8" name="文本框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73065" cy="348043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4"/>
                              <w:gridCol w:w="920"/>
                              <w:gridCol w:w="4752"/>
                              <w:gridCol w:w="1843"/>
                              <w:gridCol w:w="709"/>
                            </w:tblGrid>
                            <w:tr>
                              <w:trPr>
                                <w:trHeight w:val="257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3166"/>
                                      <w:tab w:val="left" w:pos="3962"/>
                                      <w:tab w:val="left" w:pos="6862"/>
                                    </w:tabs>
                                    <w:spacing w:before="6" w:line="231" w:lineRule="exact"/>
                                    <w:ind w:left="395"/>
                                  </w:pPr>
                                  <w:r>
                                    <w:t>survived</w:t>
                                  </w:r>
                                  <w:r>
                                    <w:rPr>
                                      <w:spacing w:val="53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pclass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sex</w:t>
                                  </w:r>
                                  <w:r>
                                    <w:tab/>
                                    <w:t>age</w:t>
                                  </w:r>
                                  <w:r>
                                    <w:rPr>
                                      <w:spacing w:val="60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sibsp</w:t>
                                  </w:r>
                                  <w:r>
                                    <w:rPr>
                                      <w:spacing w:val="52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parch</w:t>
                                  </w:r>
                                  <w:r>
                                    <w:tab/>
                                    <w:t>fare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embarked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3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F5F5F5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8738"/>
                                    </w:tabs>
                                    <w:spacing w:before="14"/>
                                    <w:ind w:right="-130"/>
                                  </w:pPr>
                                  <w:r>
                                    <w:t>class</w:t>
                                  </w:r>
                                  <w:r>
                                    <w:rPr>
                                      <w:spacing w:val="55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\</w:t>
                                  </w:r>
                                  <w:r>
                                    <w:rPr>
                                      <w:u w:val="single" w:color="E1E1E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/>
                              </w:trPr>
                              <w:tc>
                                <w:tcPr>
                                  <w:tcW w:w="394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80" w:line="232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062"/>
                                      <w:tab w:val="left" w:pos="1722"/>
                                      <w:tab w:val="right" w:pos="3965"/>
                                    </w:tabs>
                                    <w:spacing w:before="80"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  <w:r>
                                    <w:tab/>
                                    <w:t>male</w:t>
                                  </w:r>
                                  <w:r>
                                    <w:rPr>
                                      <w:spacing w:val="57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</w:rPr>
                                    <w:t>22.0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526"/>
                                    </w:tabs>
                                    <w:spacing w:before="80"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7.2500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80" w:line="232" w:lineRule="exact"/>
                                    <w:ind w:right="40"/>
                                    <w:jc w:val="right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F5F5F5"/>
                                </w:tcPr>
                                <w:p>
                                  <w:pPr>
                                    <w:pStyle w:val="17"/>
                                    <w:spacing w:before="3" w:line="232" w:lineRule="exact"/>
                                    <w:ind w:left="1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Thir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/>
                              </w:trPr>
                              <w:tc>
                                <w:tcPr>
                                  <w:tcW w:w="394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3" w:line="235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062"/>
                                      <w:tab w:val="right" w:pos="3965"/>
                                    </w:tabs>
                                    <w:spacing w:before="3" w:line="235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  <w:r>
                                    <w:tab/>
                                    <w:t>1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female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38.0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3" w:line="235" w:lineRule="exact"/>
                                    <w:ind w:left="1"/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71.2833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3" w:line="235" w:lineRule="exact"/>
                                    <w:ind w:right="40"/>
                                    <w:jc w:val="righ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F5F5F5"/>
                                </w:tcPr>
                                <w:p>
                                  <w:pPr>
                                    <w:pStyle w:val="17"/>
                                    <w:spacing w:before="5" w:line="230" w:lineRule="exact"/>
                                    <w:ind w:left="1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Firs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W w:w="394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line="232" w:lineRule="exac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062"/>
                                      <w:tab w:val="left" w:pos="3833"/>
                                    </w:tabs>
                                    <w:spacing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  <w:r>
                                    <w:tab/>
                                    <w:t>3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female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26.0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526"/>
                                    </w:tabs>
                                    <w:spacing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7.9250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line="232" w:lineRule="exact"/>
                                    <w:ind w:right="40"/>
                                    <w:jc w:val="right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F5F5F5"/>
                                </w:tcPr>
                                <w:p>
                                  <w:pPr>
                                    <w:pStyle w:val="17"/>
                                    <w:spacing w:before="3" w:line="232" w:lineRule="exact"/>
                                    <w:ind w:left="1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Thir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/>
                              </w:trPr>
                              <w:tc>
                                <w:tcPr>
                                  <w:tcW w:w="394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3" w:line="232" w:lineRule="exac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062"/>
                                      <w:tab w:val="right" w:pos="3965"/>
                                    </w:tabs>
                                    <w:spacing w:before="3"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  <w:r>
                                    <w:tab/>
                                    <w:t>1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female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35.0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3" w:line="232" w:lineRule="exact"/>
                                    <w:ind w:left="1"/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53.1000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3" w:line="232" w:lineRule="exact"/>
                                    <w:ind w:right="40"/>
                                    <w:jc w:val="right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F5F5F5"/>
                                </w:tcPr>
                                <w:p>
                                  <w:pPr>
                                    <w:pStyle w:val="17"/>
                                    <w:spacing w:before="3" w:line="235" w:lineRule="exact"/>
                                    <w:ind w:left="1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Firs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/>
                              </w:trPr>
                              <w:tc>
                                <w:tcPr>
                                  <w:tcW w:w="394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5" w:line="232" w:lineRule="exac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1062"/>
                                      <w:tab w:val="left" w:pos="1722"/>
                                      <w:tab w:val="left" w:pos="3833"/>
                                    </w:tabs>
                                    <w:spacing w:before="5"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  <w:r>
                                    <w:tab/>
                                    <w:t>male</w:t>
                                  </w:r>
                                  <w:r>
                                    <w:rPr>
                                      <w:spacing w:val="57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35.0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526"/>
                                    </w:tabs>
                                    <w:spacing w:before="5" w:line="232" w:lineRule="exact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8.0500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before="5" w:line="232" w:lineRule="exact"/>
                                    <w:ind w:right="40"/>
                                    <w:jc w:val="right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W w:w="8618" w:type="dxa"/>
                                  <w:gridSpan w:val="5"/>
                                  <w:shd w:val="clear" w:color="auto" w:fill="F5F5F5"/>
                                </w:tcPr>
                                <w:p>
                                  <w:pPr>
                                    <w:pStyle w:val="17"/>
                                    <w:spacing w:before="3" w:line="230" w:lineRule="exact"/>
                                    <w:ind w:left="1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Thir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4"/>
                              </w:trPr>
                              <w:tc>
                                <w:tcPr>
                                  <w:tcW w:w="394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</w:pPr>
                                  <w:r>
                                    <w:t>0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6"/>
                                  </w:pPr>
                                  <w:r>
                                    <w:t>1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1"/>
                                  </w:pPr>
                                </w:p>
                                <w:p>
                                  <w:pPr>
                                    <w:pStyle w:val="17"/>
                                  </w:pPr>
                                  <w:r>
                                    <w:t>2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8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</w:pPr>
                                  <w:r>
                                    <w:t>3</w:t>
                                  </w:r>
                                </w:p>
                                <w:p>
                                  <w:pPr>
                                    <w:pStyle w:val="17"/>
                                    <w:spacing w:before="2"/>
                                  </w:pPr>
                                </w:p>
                                <w:p>
                                  <w:pPr>
                                    <w:pStyle w:val="17"/>
                                    <w:spacing w:line="223" w:lineRule="exac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line="242" w:lineRule="auto"/>
                                    <w:ind w:left="261" w:right="-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who man woman False woman True woman False</w:t>
                                  </w:r>
                                </w:p>
                                <w:p>
                                  <w:pPr>
                                    <w:pStyle w:val="17"/>
                                    <w:spacing w:line="220" w:lineRule="exact"/>
                                    <w:ind w:left="266"/>
                                  </w:pPr>
                                  <w:r>
                                    <w:rPr>
                                      <w:spacing w:val="-5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line="250" w:lineRule="auto"/>
                                    <w:ind w:left="796" w:right="249" w:hanging="796"/>
                                    <w:jc w:val="both"/>
                                  </w:pPr>
                                  <w:r>
                                    <w:t>adult_male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deck</w:t>
                                  </w:r>
                                  <w:r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t>embark_town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alive True</w:t>
                                  </w:r>
                                  <w:r>
                                    <w:rPr>
                                      <w:spacing w:val="52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NaN</w:t>
                                  </w:r>
                                  <w:r>
                                    <w:rPr>
                                      <w:spacing w:val="52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Southampton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no</w:t>
                                  </w:r>
                                </w:p>
                                <w:p>
                                  <w:pPr>
                                    <w:pStyle w:val="17"/>
                                    <w:spacing w:line="480" w:lineRule="auto"/>
                                    <w:ind w:left="927" w:right="1"/>
                                    <w:jc w:val="both"/>
                                  </w:pPr>
                                  <w:r>
                                    <w:t>False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Cherbourg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t>yes False NaN Southampton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t>yes False</w:t>
                                  </w:r>
                                  <w:r>
                                    <w:rPr>
                                      <w:spacing w:val="70"/>
                                      <w:w w:val="150"/>
                                    </w:rPr>
                                    <w:t xml:space="preserve">  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t>Southampton</w:t>
                                  </w:r>
                                  <w:r>
                                    <w:rPr>
                                      <w:spacing w:val="44"/>
                                      <w:w w:val="15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yes</w:t>
                                  </w:r>
                                </w:p>
                                <w:p>
                                  <w:pPr>
                                    <w:pStyle w:val="17"/>
                                    <w:tabs>
                                      <w:tab w:val="left" w:pos="4228"/>
                                    </w:tabs>
                                    <w:spacing w:line="223" w:lineRule="exact"/>
                                    <w:ind w:left="797"/>
                                  </w:pPr>
                                  <w:r>
                                    <w:t>True</w:t>
                                  </w:r>
                                  <w:r>
                                    <w:rPr>
                                      <w:spacing w:val="58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t>NaN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Southampton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spacing w:line="250" w:lineRule="auto"/>
                                    <w:ind w:left="1" w:right="1176" w:firstLine="5"/>
                                  </w:pPr>
                                  <w:r>
                                    <w:rPr>
                                      <w:spacing w:val="-4"/>
                                    </w:rPr>
                                    <w:t>alone False</w:t>
                                  </w:r>
                                </w:p>
                                <w:p>
                                  <w:pPr>
                                    <w:pStyle w:val="17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before="8"/>
                                    <w:rPr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223" w:lineRule="exact"/>
                                    <w:ind w:left="13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CECEC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" o:spid="_x0000_s10" filled="f" stroked="f" strokeweight="1.0pt" style="position:absolute;&#10;margin-left:72.55pt;&#10;margin-top:35.0pt;&#10;width:430.95pt;&#10;height:274.05pt;&#10;z-index:17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8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4"/>
                        <w:gridCol w:w="920"/>
                        <w:gridCol w:w="4752"/>
                        <w:gridCol w:w="1843"/>
                        <w:gridCol w:w="709"/>
                      </w:tblGrid>
                      <w:tr>
                        <w:trPr>
                          <w:trHeight w:val="257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3166"/>
                                <w:tab w:val="left" w:pos="3962"/>
                                <w:tab w:val="left" w:pos="6862"/>
                              </w:tabs>
                              <w:spacing w:before="6" w:line="231" w:lineRule="exact"/>
                              <w:ind w:left="395"/>
                            </w:pPr>
                            <w:r>
                              <w:t>survived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pclass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sex</w:t>
                            </w:r>
                            <w:r>
                              <w:tab/>
                              <w:t>age</w:t>
                            </w:r>
                            <w:r>
                              <w:rPr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t>sibsp</w:t>
                            </w:r>
                            <w:r>
                              <w:rPr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parch</w:t>
                            </w:r>
                            <w:r>
                              <w:tab/>
                              <w:t>fare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embarked</w:t>
                            </w:r>
                          </w:p>
                        </w:tc>
                      </w:tr>
                      <w:tr>
                        <w:trPr>
                          <w:trHeight w:val="343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F5F5F5"/>
                          </w:tcPr>
                          <w:p>
                            <w:pPr>
                              <w:pStyle w:val="17"/>
                              <w:tabs>
                                <w:tab w:val="left" w:pos="8738"/>
                              </w:tabs>
                              <w:spacing w:before="14"/>
                              <w:ind w:right="-130"/>
                            </w:pPr>
                            <w:r>
                              <w:t>class</w:t>
                            </w:r>
                            <w:r>
                              <w:rPr>
                                <w:spacing w:val="5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\</w:t>
                            </w:r>
                            <w:r>
                              <w:rPr>
                                <w:u w:val="single" w:color="E1E1E1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332"/>
                        </w:trPr>
                        <w:tc>
                          <w:tcPr>
                            <w:tcW w:w="394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80" w:line="232" w:lineRule="exac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0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1062"/>
                                <w:tab w:val="left" w:pos="1722"/>
                                <w:tab w:val="right" w:pos="3965"/>
                              </w:tabs>
                              <w:spacing w:before="80"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tab/>
                              <w:t>male</w:t>
                            </w:r>
                            <w:r>
                              <w:rPr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>22.0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526"/>
                              </w:tabs>
                              <w:spacing w:before="80"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7.2500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80" w:line="232" w:lineRule="exact"/>
                              <w:ind w:right="40"/>
                              <w:jc w:val="right"/>
                            </w:pPr>
                            <w: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55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F5F5F5"/>
                          </w:tcPr>
                          <w:p>
                            <w:pPr>
                              <w:pStyle w:val="17"/>
                              <w:spacing w:before="3" w:line="232" w:lineRule="exact"/>
                              <w:ind w:left="10"/>
                            </w:pPr>
                            <w:r>
                              <w:rPr>
                                <w:spacing w:val="-4"/>
                              </w:rPr>
                              <w:t>Thir</w:t>
                            </w:r>
                          </w:p>
                        </w:tc>
                      </w:tr>
                      <w:tr>
                        <w:trPr>
                          <w:trHeight w:val="257"/>
                        </w:trPr>
                        <w:tc>
                          <w:tcPr>
                            <w:tcW w:w="394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3" w:line="235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0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1062"/>
                                <w:tab w:val="right" w:pos="3965"/>
                              </w:tabs>
                              <w:spacing w:before="3" w:line="235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tab/>
                              <w:t>1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t>female</w:t>
                            </w:r>
                            <w:r>
                              <w:rPr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38.0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3" w:line="235" w:lineRule="exact"/>
                              <w:ind w:left="1"/>
                            </w:pPr>
                            <w:r>
                              <w:t>0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71.2833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3" w:line="235" w:lineRule="exact"/>
                              <w:ind w:right="40"/>
                              <w:jc w:val="right"/>
                            </w:pPr>
                            <w: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255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F5F5F5"/>
                          </w:tcPr>
                          <w:p>
                            <w:pPr>
                              <w:pStyle w:val="17"/>
                              <w:spacing w:before="5" w:line="230" w:lineRule="exact"/>
                              <w:ind w:left="10"/>
                            </w:pPr>
                            <w:r>
                              <w:rPr>
                                <w:spacing w:val="-4"/>
                              </w:rPr>
                              <w:t>Firs</w:t>
                            </w:r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W w:w="394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line="232" w:lineRule="exac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20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1062"/>
                                <w:tab w:val="left" w:pos="3833"/>
                              </w:tabs>
                              <w:spacing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tab/>
                              <w:t>3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t>female</w:t>
                            </w:r>
                            <w:r>
                              <w:rPr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26.0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526"/>
                              </w:tabs>
                              <w:spacing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7.9250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line="232" w:lineRule="exact"/>
                              <w:ind w:right="40"/>
                              <w:jc w:val="right"/>
                            </w:pPr>
                            <w: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55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F5F5F5"/>
                          </w:tcPr>
                          <w:p>
                            <w:pPr>
                              <w:pStyle w:val="17"/>
                              <w:spacing w:before="3" w:line="232" w:lineRule="exact"/>
                              <w:ind w:left="10"/>
                            </w:pPr>
                            <w:r>
                              <w:rPr>
                                <w:spacing w:val="-4"/>
                              </w:rPr>
                              <w:t>Thir</w:t>
                            </w:r>
                          </w:p>
                        </w:tc>
                      </w:tr>
                      <w:tr>
                        <w:trPr>
                          <w:trHeight w:val="255"/>
                        </w:trPr>
                        <w:tc>
                          <w:tcPr>
                            <w:tcW w:w="394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3" w:line="232" w:lineRule="exac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20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1062"/>
                                <w:tab w:val="right" w:pos="3965"/>
                              </w:tabs>
                              <w:spacing w:before="3"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tab/>
                              <w:t>1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t>female</w:t>
                            </w:r>
                            <w:r>
                              <w:rPr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35.0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3" w:line="232" w:lineRule="exact"/>
                              <w:ind w:left="1"/>
                            </w:pPr>
                            <w:r>
                              <w:t>0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53.1000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3" w:line="232" w:lineRule="exact"/>
                              <w:ind w:right="40"/>
                              <w:jc w:val="right"/>
                            </w:pPr>
                            <w: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57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F5F5F5"/>
                          </w:tcPr>
                          <w:p>
                            <w:pPr>
                              <w:pStyle w:val="17"/>
                              <w:spacing w:before="3" w:line="235" w:lineRule="exact"/>
                              <w:ind w:left="10"/>
                            </w:pPr>
                            <w:r>
                              <w:rPr>
                                <w:spacing w:val="-4"/>
                              </w:rPr>
                              <w:t>Firs</w:t>
                            </w:r>
                          </w:p>
                        </w:tc>
                      </w:tr>
                      <w:tr>
                        <w:trPr>
                          <w:trHeight w:val="257"/>
                        </w:trPr>
                        <w:tc>
                          <w:tcPr>
                            <w:tcW w:w="394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5" w:line="232" w:lineRule="exac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20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1062"/>
                                <w:tab w:val="left" w:pos="1722"/>
                                <w:tab w:val="left" w:pos="3833"/>
                              </w:tabs>
                              <w:spacing w:before="5"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tab/>
                              <w:t>male</w:t>
                            </w:r>
                            <w:r>
                              <w:rPr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35.0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tabs>
                                <w:tab w:val="left" w:pos="526"/>
                              </w:tabs>
                              <w:spacing w:before="5" w:line="232" w:lineRule="exact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8.0500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before="5" w:line="232" w:lineRule="exact"/>
                              <w:ind w:right="40"/>
                              <w:jc w:val="right"/>
                            </w:pPr>
                            <w: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W w:w="8618" w:type="dxa"/>
                            <w:gridSpan w:val="5"/>
                            <w:shd w:val="clear" w:color="auto" w:fill="F5F5F5"/>
                          </w:tcPr>
                          <w:p>
                            <w:pPr>
                              <w:pStyle w:val="17"/>
                              <w:spacing w:before="3" w:line="230" w:lineRule="exact"/>
                              <w:ind w:left="10"/>
                            </w:pPr>
                            <w:r>
                              <w:rPr>
                                <w:spacing w:val="-4"/>
                              </w:rPr>
                              <w:t>Thir</w:t>
                            </w:r>
                          </w:p>
                        </w:tc>
                      </w:tr>
                      <w:tr>
                        <w:trPr>
                          <w:trHeight w:val="2254"/>
                        </w:trPr>
                        <w:tc>
                          <w:tcPr>
                            <w:tcW w:w="394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7"/>
                            </w:pPr>
                            <w:r>
                              <w:t>0</w:t>
                            </w:r>
                          </w:p>
                          <w:p>
                            <w:pPr>
                              <w:pStyle w:val="17"/>
                              <w:spacing w:before="6"/>
                            </w:pPr>
                            <w:r>
                              <w:t>1</w:t>
                            </w:r>
                          </w:p>
                          <w:p>
                            <w:pPr>
                              <w:pStyle w:val="17"/>
                              <w:spacing w:before="1"/>
                            </w:pPr>
                          </w:p>
                          <w:p>
                            <w:pPr>
                              <w:pStyle w:val="17"/>
                            </w:pPr>
                            <w:r>
                              <w:t>2</w:t>
                            </w:r>
                          </w:p>
                          <w:p>
                            <w:pPr>
                              <w:pStyle w:val="17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17"/>
                            </w:pPr>
                            <w:r>
                              <w:t>3</w:t>
                            </w:r>
                          </w:p>
                          <w:p>
                            <w:pPr>
                              <w:pStyle w:val="17"/>
                              <w:spacing w:before="2"/>
                            </w:pPr>
                          </w:p>
                          <w:p>
                            <w:pPr>
                              <w:pStyle w:val="17"/>
                              <w:spacing w:line="223" w:lineRule="exac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20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line="242" w:lineRule="auto"/>
                              <w:ind w:left="261" w:right="-2"/>
                            </w:pPr>
                            <w:r>
                              <w:rPr>
                                <w:spacing w:val="-4"/>
                              </w:rPr>
                              <w:t>who man woman False woman True woman False</w:t>
                            </w:r>
                          </w:p>
                          <w:p>
                            <w:pPr>
                              <w:pStyle w:val="17"/>
                              <w:spacing w:line="220" w:lineRule="exact"/>
                              <w:ind w:left="266"/>
                            </w:pPr>
                            <w:r>
                              <w:rPr>
                                <w:spacing w:val="-5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4752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line="250" w:lineRule="auto"/>
                              <w:ind w:left="796" w:right="249" w:hanging="796"/>
                              <w:jc w:val="both"/>
                            </w:pPr>
                            <w:r>
                              <w:t>adult_male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deck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embark_town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alive True</w:t>
                            </w:r>
                            <w:r>
                              <w:rPr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t>NaN</w:t>
                            </w:r>
                            <w:r>
                              <w:rPr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t>Southampton</w:t>
                            </w:r>
                            <w:r>
                              <w:rPr>
                                <w:spacing w:val="72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spacing w:val="-5"/>
                              </w:rPr>
                              <w:t>no</w:t>
                            </w:r>
                          </w:p>
                          <w:p>
                            <w:pPr>
                              <w:pStyle w:val="17"/>
                              <w:spacing w:line="480" w:lineRule="auto"/>
                              <w:ind w:left="927" w:right="1"/>
                              <w:jc w:val="both"/>
                            </w:pPr>
                            <w:r>
                              <w:t>False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Cherbourg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yes False NaN Southampton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yes False</w:t>
                            </w:r>
                            <w:r>
                              <w:rPr>
                                <w:spacing w:val="70"/>
                                <w:w w:val="150"/>
                              </w:rPr>
                              <w:t xml:space="preserve">  </w:t>
                            </w:r>
                            <w:r>
                              <w:t>C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Southampton</w:t>
                            </w:r>
                            <w:r>
                              <w:rPr>
                                <w:spacing w:val="44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spacing w:val="-5"/>
                              </w:rPr>
                              <w:t>yes</w:t>
                            </w:r>
                          </w:p>
                          <w:p>
                            <w:pPr>
                              <w:pStyle w:val="17"/>
                              <w:tabs>
                                <w:tab w:val="left" w:pos="4228"/>
                              </w:tabs>
                              <w:spacing w:line="223" w:lineRule="exact"/>
                              <w:ind w:left="797"/>
                            </w:pPr>
                            <w:r>
                              <w:t>True</w:t>
                            </w:r>
                            <w:r>
                              <w:rPr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t>NaN</w:t>
                            </w:r>
                            <w:r>
                              <w:rPr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Southampton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spacing w:line="250" w:lineRule="auto"/>
                              <w:ind w:left="1" w:right="1176" w:firstLine="5"/>
                            </w:pPr>
                            <w:r>
                              <w:rPr>
                                <w:spacing w:val="-4"/>
                              </w:rPr>
                              <w:t>alone False</w:t>
                            </w:r>
                          </w:p>
                          <w:p>
                            <w:pPr>
                              <w:pStyle w:val="17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17"/>
                              <w:spacing w:before="8"/>
                              <w:rPr>
                                <w:sz w:val="35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223" w:lineRule="exact"/>
                              <w:ind w:left="136"/>
                            </w:pPr>
                            <w:r>
                              <w:rPr>
                                <w:spacing w:val="-4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CECEC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1F1C1B"/>
        </w:rPr>
        <w:t>titanic_df</w:t>
      </w:r>
      <w:r>
        <w:rPr>
          <w:color w:val="1F1C1B"/>
          <w:spacing w:val="-33"/>
        </w:rPr>
        <w:t xml:space="preserve"> </w:t>
      </w:r>
      <w:r>
        <w:rPr>
          <w:color w:val="1F1C1B"/>
        </w:rPr>
        <w:t>=</w:t>
      </w:r>
      <w:r>
        <w:rPr>
          <w:color w:val="1F1C1B"/>
          <w:spacing w:val="-34"/>
        </w:rPr>
        <w:t xml:space="preserve"> </w:t>
      </w:r>
      <w:r>
        <w:rPr>
          <w:color w:val="1F1C1B"/>
        </w:rPr>
        <w:t>sns.load_dataset(</w:t>
      </w:r>
      <w:r>
        <w:rPr>
          <w:color w:val="008000"/>
        </w:rPr>
        <w:t>'titanic'</w:t>
      </w:r>
      <w:r>
        <w:rPr>
          <w:color w:val="1F1C1B"/>
        </w:rPr>
        <w:t xml:space="preserve">) </w:t>
      </w:r>
      <w:r>
        <w:rPr>
          <w:color w:val="1F1C1B"/>
          <w:spacing w:val="-2"/>
        </w:rPr>
        <w:t>titanic_df.head()</w:t>
      </w:r>
    </w:p>
    <w:p>
      <w:pPr>
        <w:pStyle w:val="15"/>
        <w:spacing w:before="4"/>
        <w:rPr>
          <w:sz w:val="20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1591310</wp:posOffset>
                </wp:positionH>
                <wp:positionV relativeFrom="paragraph">
                  <wp:posOffset>161925</wp:posOffset>
                </wp:positionV>
                <wp:extent cx="4802504" cy="3174"/>
                <wp:effectExtent l="0" t="0" r="0" b="0"/>
                <wp:wrapTopAndBottom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02504" cy="3174"/>
                        </a:xfrm>
                        <a:prstGeom prst="rect"/>
                        <a:solidFill>
                          <a:srgbClr val="E1E1E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color="#E1E1E1" stroked="f" strokeweight="1.0pt" style="position:absolute;&#10;margin-left:125.3pt;&#10;margin-top:12.75pt;&#10;width:378.14996pt;&#10;height:0.24999954pt;&#10;z-index:1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5"/>
        <w:rPr>
          <w:sz w:val="34"/>
        </w:rPr>
      </w:pPr>
    </w:p>
    <w:p>
      <w:pPr>
        <w:pStyle w:val="15"/>
        <w:spacing w:line="470" w:lineRule="atLeast"/>
        <w:ind w:left="165" w:right="3776"/>
      </w:pPr>
      <w:r>
        <w:rPr>
          <w:color w:val="1F1C1B"/>
          <w:spacing w:val="-2"/>
        </w:rPr>
        <w:t>sns.</w:t>
      </w:r>
      <w:r>
        <w:rPr>
          <w:color w:val="AA5D00"/>
          <w:spacing w:val="-2"/>
        </w:rPr>
        <w:t>set</w:t>
      </w:r>
      <w:r>
        <w:rPr>
          <w:color w:val="1F1C1B"/>
          <w:spacing w:val="-2"/>
        </w:rPr>
        <w:t>(style=</w:t>
      </w:r>
      <w:r>
        <w:rPr>
          <w:color w:val="008000"/>
          <w:spacing w:val="-2"/>
        </w:rPr>
        <w:t>"whitegrid"</w:t>
      </w:r>
      <w:r>
        <w:rPr>
          <w:color w:val="1F1C1B"/>
          <w:spacing w:val="-2"/>
        </w:rPr>
        <w:t>) plt.figure(figsize=(</w:t>
      </w:r>
      <w:r>
        <w:rPr>
          <w:color w:val="AA5D00"/>
          <w:spacing w:val="-2"/>
        </w:rPr>
        <w:t>10</w:t>
      </w:r>
      <w:r>
        <w:rPr>
          <w:color w:val="1F1C1B"/>
          <w:spacing w:val="-2"/>
        </w:rPr>
        <w:t>,</w:t>
      </w:r>
      <w:r>
        <w:rPr>
          <w:color w:val="1F1C1B"/>
          <w:spacing w:val="-25"/>
        </w:rPr>
        <w:t xml:space="preserve"> </w:t>
      </w:r>
      <w:r>
        <w:rPr>
          <w:color w:val="AA5D00"/>
          <w:spacing w:val="-2"/>
        </w:rPr>
        <w:t>6</w:t>
      </w:r>
      <w:r>
        <w:rPr>
          <w:color w:val="1F1C1B"/>
          <w:spacing w:val="-2"/>
        </w:rPr>
        <w:t>))</w:t>
      </w:r>
    </w:p>
    <w:p>
      <w:pPr>
        <w:pStyle w:val="15"/>
        <w:spacing w:before="1" w:line="252" w:lineRule="auto"/>
        <w:ind w:left="165"/>
      </w:pPr>
      <w:r>
        <w:rPr>
          <w:color w:val="1F1C1B"/>
        </w:rPr>
        <w:t>sns.boxplot(x=</w:t>
      </w:r>
      <w:r>
        <w:rPr>
          <w:color w:val="008000"/>
        </w:rPr>
        <w:t>'sex'</w:t>
      </w:r>
      <w:r>
        <w:rPr>
          <w:color w:val="1F1C1B"/>
        </w:rPr>
        <w:t>,</w:t>
      </w:r>
      <w:r>
        <w:rPr>
          <w:color w:val="1F1C1B"/>
          <w:spacing w:val="-26"/>
        </w:rPr>
        <w:t xml:space="preserve"> </w:t>
      </w:r>
      <w:r>
        <w:rPr>
          <w:color w:val="1F1C1B"/>
        </w:rPr>
        <w:t>y=</w:t>
      </w:r>
      <w:r>
        <w:rPr>
          <w:color w:val="008000"/>
        </w:rPr>
        <w:t>'age'</w:t>
      </w:r>
      <w:r>
        <w:rPr>
          <w:color w:val="1F1C1B"/>
        </w:rPr>
        <w:t>,</w:t>
      </w:r>
      <w:r>
        <w:rPr>
          <w:color w:val="1F1C1B"/>
          <w:spacing w:val="-26"/>
        </w:rPr>
        <w:t xml:space="preserve"> </w:t>
      </w:r>
      <w:r>
        <w:rPr>
          <w:color w:val="1F1C1B"/>
        </w:rPr>
        <w:t>hue=</w:t>
      </w:r>
      <w:r>
        <w:rPr>
          <w:color w:val="008000"/>
        </w:rPr>
        <w:t>'survived'</w:t>
      </w:r>
      <w:r>
        <w:rPr>
          <w:color w:val="1F1C1B"/>
        </w:rPr>
        <w:t>,</w:t>
      </w:r>
      <w:r>
        <w:rPr>
          <w:color w:val="1F1C1B"/>
          <w:spacing w:val="-27"/>
        </w:rPr>
        <w:t xml:space="preserve"> </w:t>
      </w:r>
      <w:r>
        <w:rPr>
          <w:color w:val="1F1C1B"/>
        </w:rPr>
        <w:t xml:space="preserve">data=titanic_df, </w:t>
      </w:r>
      <w:r>
        <w:rPr>
          <w:color w:val="1F1C1B"/>
          <w:spacing w:val="-2"/>
        </w:rPr>
        <w:t>showfliers=</w:t>
      </w:r>
      <w:r>
        <w:rPr>
          <w:color w:val="AA5D00"/>
          <w:spacing w:val="-2"/>
        </w:rPr>
        <w:t>False</w:t>
      </w:r>
      <w:r>
        <w:rPr>
          <w:color w:val="1F1C1B"/>
          <w:spacing w:val="-2"/>
        </w:rPr>
        <w:t>)</w:t>
      </w:r>
    </w:p>
    <w:p>
      <w:pPr>
        <w:pStyle w:val="15"/>
        <w:spacing w:before="2"/>
        <w:rPr>
          <w:sz w:val="19"/>
        </w:rPr>
      </w:pPr>
    </w:p>
    <w:p>
      <w:pPr>
        <w:pStyle w:val="15"/>
        <w:spacing w:line="250" w:lineRule="auto"/>
        <w:ind w:left="165" w:right="364"/>
      </w:pPr>
      <w:r>
        <w:rPr>
          <w:color w:val="1F1C1B"/>
        </w:rPr>
        <w:t>plt.title(</w:t>
      </w:r>
      <w:r>
        <w:rPr>
          <w:color w:val="008000"/>
        </w:rPr>
        <w:t>'Age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Distribution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Respect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Gender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 xml:space="preserve">Survival </w:t>
      </w:r>
      <w:r>
        <w:rPr>
          <w:color w:val="008000"/>
          <w:spacing w:val="-2"/>
        </w:rPr>
        <w:t>Status'</w:t>
      </w:r>
      <w:r>
        <w:rPr>
          <w:color w:val="1F1C1B"/>
          <w:spacing w:val="-2"/>
        </w:rPr>
        <w:t>)</w:t>
      </w:r>
    </w:p>
    <w:p>
      <w:pPr>
        <w:pStyle w:val="15"/>
        <w:spacing w:before="3" w:line="238" w:lineRule="auto"/>
        <w:ind w:left="165" w:right="6124"/>
      </w:pPr>
      <w:r>
        <w:rPr>
          <w:color w:val="1F1C1B"/>
          <w:spacing w:val="-4"/>
        </w:rPr>
        <w:t>plt.xlabel(</w:t>
      </w:r>
      <w:r>
        <w:rPr>
          <w:color w:val="008000"/>
          <w:spacing w:val="-4"/>
        </w:rPr>
        <w:t>'Gender'</w:t>
      </w:r>
      <w:r>
        <w:rPr>
          <w:color w:val="1F1C1B"/>
          <w:spacing w:val="-4"/>
        </w:rPr>
        <w:t xml:space="preserve">) </w:t>
      </w:r>
      <w:r>
        <w:rPr>
          <w:color w:val="1F1C1B"/>
          <w:spacing w:val="-2"/>
        </w:rPr>
        <w:t>plt.ylabel(</w:t>
      </w:r>
      <w:r>
        <w:rPr>
          <w:color w:val="008000"/>
          <w:spacing w:val="-2"/>
        </w:rPr>
        <w:t>'Age'</w:t>
      </w:r>
      <w:r>
        <w:rPr>
          <w:color w:val="1F1C1B"/>
          <w:spacing w:val="-2"/>
        </w:rPr>
        <w:t>) plt.show()</w:t>
      </w:r>
    </w:p>
    <w:p>
      <w:pPr>
        <w:spacing w:line="238" w:lineRule="auto"/>
        <w:sectPr>
          <w:type w:val="continuous"/>
          <w:pgSz w:w="12240" w:h="15840"/>
          <w:pgMar w:top="1720" w:right="1180" w:bottom="280" w:left="1280" w:header="720" w:footer="720" w:gutter="0"/>
          <w:docGrid w:linePitch="312" w:charSpace="0"/>
        </w:sectPr>
      </w:pPr>
    </w:p>
    <w:p>
      <w:pPr>
        <w:pStyle w:val="15"/>
        <w:ind w:left="429"/>
        <w:rPr>
          <w:sz w:val="20"/>
        </w:rPr>
      </w:pPr>
      <w:r>
        <w:rPr>
          <w:sz w:val="20"/>
          <w:lang w:val="en-IN" w:eastAsia="en-IN" w:bidi="mr-IN"/>
        </w:rPr>
        <w:drawing>
          <wp:inline distT="0" distB="0" distL="0" distR="0">
            <wp:extent cx="5865578" cy="3777996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5578" cy="37779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0"/>
        </w:rPr>
      </w:pPr>
      <w:r>
        <mc:AlternateContent>
          <mc:Choice Requires="wps">
            <w:drawing>
              <wp:anchor distT="0" distB="0" distL="0" distR="0" simplePos="0" relativeHeight="18" behindDoc="1" locked="0" layoutInCell="1" hidden="0" allowOverlap="1">
                <wp:simplePos x="0" y="0"/>
                <wp:positionH relativeFrom="page">
                  <wp:posOffset>884555</wp:posOffset>
                </wp:positionH>
                <wp:positionV relativeFrom="paragraph">
                  <wp:posOffset>89535</wp:posOffset>
                </wp:positionV>
                <wp:extent cx="5997575" cy="524510"/>
                <wp:effectExtent l="0" t="0" r="0" b="0"/>
                <wp:wrapTopAndBottom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97575" cy="524510"/>
                        </a:xfrm>
                        <a:prstGeom prst="rect"/>
                        <a:solidFill>
                          <a:srgbClr val="F5F5F5"/>
                        </a:solidFill>
                        <a:ln w="3175" cmpd="sng" cap="flat">
                          <a:solidFill>
                            <a:srgbClr val="E1E1E1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pStyle w:val="15"/>
                              <w:spacing w:before="8" w:line="259" w:lineRule="auto"/>
                              <w:ind w:left="30" w:right="6789"/>
                              <w:rPr>
                                <w:color w:val="1F1C1B"/>
                                <w:spacing w:val="-33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Name:</w:t>
                            </w:r>
                            <w:r>
                              <w:rPr>
                                <w:color w:val="1F1C1B"/>
                                <w:spacing w:val="-33"/>
                              </w:rPr>
                              <w:t xml:space="preserve"> Vaishnavi Jagtap </w:t>
                            </w:r>
                          </w:p>
                          <w:p>
                            <w:pPr>
                              <w:pStyle w:val="15"/>
                              <w:spacing w:before="8" w:line="259" w:lineRule="auto"/>
                              <w:ind w:left="30" w:right="6789"/>
                              <w:rPr>
                                <w:color w:val="AA5D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 xml:space="preserve">Roll no: </w:t>
                            </w:r>
                            <w:r>
                              <w:rPr>
                                <w:color w:val="AA5D00"/>
                              </w:rPr>
                              <w:t>13208</w:t>
                            </w:r>
                          </w:p>
                          <w:p>
                            <w:pPr>
                              <w:pStyle w:val="15"/>
                              <w:spacing w:before="8" w:line="259" w:lineRule="auto"/>
                              <w:ind w:left="30" w:right="67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Batch: B1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color="#F5F5F5" stroked="t" strokeweight="0.25pt" style="position:absolute;&#10;margin-left:69.65pt;&#10;margin-top:7.05pt;&#10;width:472.25pt;&#10;height:41.300003pt;&#10;z-index:18;&#10;mso-position-horizontal:absolute;&#10;mso-position-horizontal-relative:page;&#10;mso-position-vertical:absolute;&#10;mso-wrap-distance-left:0.0pt;&#10;mso-wrap-distance-right:0.0pt;&#10;mso-wrap-style:square;">
                <v:stroke color="#E1E1E1"/>
                <v:textbox id="850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8" w:line="259" w:lineRule="auto"/>
                        <w:ind w:left="30" w:right="6789"/>
                        <w:rPr>
                          <w:color w:val="1F1C1B"/>
                          <w:spacing w:val="-33"/>
                        </w:rPr>
                      </w:pPr>
                      <w:r>
                        <w:rPr>
                          <w:color w:val="1F1C1B"/>
                        </w:rPr>
                        <w:t>Name:</w:t>
                      </w:r>
                      <w:r>
                        <w:rPr>
                          <w:color w:val="1F1C1B"/>
                          <w:spacing w:val="-33"/>
                        </w:rPr>
                        <w:t xml:space="preserve"> Vaishnavi Jagtap </w:t>
                      </w:r>
                    </w:p>
                    <w:p>
                      <w:pPr>
                        <w:pStyle w:val="15"/>
                        <w:spacing w:before="8" w:line="259" w:lineRule="auto"/>
                        <w:ind w:left="30" w:right="6789"/>
                        <w:rPr>
                          <w:color w:val="AA5D00"/>
                        </w:rPr>
                      </w:pPr>
                      <w:r>
                        <w:rPr>
                          <w:color w:val="1F1C1B"/>
                        </w:rPr>
                        <w:t xml:space="preserve">Roll no: </w:t>
                      </w:r>
                      <w:r>
                        <w:rPr>
                          <w:color w:val="AA5D00"/>
                        </w:rPr>
                        <w:t>13208</w:t>
                      </w:r>
                    </w:p>
                    <w:p>
                      <w:pPr>
                        <w:pStyle w:val="15"/>
                        <w:spacing w:before="8" w:line="259" w:lineRule="auto"/>
                        <w:ind w:left="30" w:right="6789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>Batch: B1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0" w:name="_GoBack"/>
      <w:bookmarkEnd w:id="0"/>
    </w:p>
    <w:sectPr>
      <w:pgSz w:w="12240" w:h="15840"/>
      <w:pgMar w:top="1520" w:right="1180" w:bottom="280" w:left="128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8F00BFD"/>
    <w:multiLevelType w:val="hybridMultilevel"/>
    <w:tmpl w:val="F01E43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86" w:hanging="721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AA5D00"/>
        <w:spacing w:val="-3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7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6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4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33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2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1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000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3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customStyle="1" w:styleId="16">
    <w:name w:val="List Paragraph"/>
    <w:basedOn w:val="0"/>
    <w:pPr>
      <w:spacing w:before="1"/>
      <w:ind w:left="886" w:hanging="721"/>
    </w:pPr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4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92</Words>
  <Characters>640</Characters>
  <Lines>44</Lines>
  <Paragraphs>13</Paragraphs>
  <CharactersWithSpaces>718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2025-04-23T13:07:00Z</dcterms:created>
  <dcterms:modified xsi:type="dcterms:W3CDTF">2025-04-23T10:53:15Z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2025-04-22T16:00:00Z</vt:filetime>
  </property>
</Properties>
</file>