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26" w:line="247" w:lineRule="auto"/>
        <w:ind w:right="7500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50" cy="8161020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6076950" cy="8161020"/>
                          <a:chOff x="0" y="0"/>
                          <a:chExt cx="6076950" cy="81610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曲线 3"/>
                        <wps:cNvSpPr/>
                        <wps:spPr>
                          <a:xfrm rot="0">
                            <a:off x="0" y="0"/>
                            <a:ext cx="6076949" cy="81610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0"/>
                                </a:lnTo>
                                <a:lnTo>
                                  <a:pt x="0" y="9078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53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634" y="634"/>
                            <a:ext cx="6076315" cy="816038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5637"/>
                                </a:lnTo>
                              </a:path>
                              <a:path w="21600" h="21600">
                                <a:moveTo>
                                  <a:pt x="6" y="563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5301"/>
                                </a:moveTo>
                                <a:lnTo>
                                  <a:pt x="21595" y="9415"/>
                                </a:lnTo>
                              </a:path>
                              <a:path w="21600" h="21600">
                                <a:moveTo>
                                  <a:pt x="6" y="9415"/>
                                </a:moveTo>
                                <a:lnTo>
                                  <a:pt x="6" y="5301"/>
                                </a:lnTo>
                              </a:path>
                              <a:path w="21600" h="21600">
                                <a:moveTo>
                                  <a:pt x="21595" y="9079"/>
                                </a:moveTo>
                                <a:lnTo>
                                  <a:pt x="21595" y="15345"/>
                                </a:lnTo>
                              </a:path>
                              <a:path w="21600" h="21600">
                                <a:moveTo>
                                  <a:pt x="6" y="15345"/>
                                </a:moveTo>
                                <a:lnTo>
                                  <a:pt x="6" y="9079"/>
                                </a:lnTo>
                              </a:path>
                              <a:path w="21600" h="21600">
                                <a:moveTo>
                                  <a:pt x="21595" y="15009"/>
                                </a:moveTo>
                                <a:lnTo>
                                  <a:pt x="21595" y="16542"/>
                                </a:lnTo>
                              </a:path>
                              <a:path w="21600" h="21600">
                                <a:moveTo>
                                  <a:pt x="6" y="16542"/>
                                </a:moveTo>
                                <a:lnTo>
                                  <a:pt x="6" y="15009"/>
                                </a:lnTo>
                              </a:path>
                              <a:path w="21600" h="21600">
                                <a:moveTo>
                                  <a:pt x="21595" y="16206"/>
                                </a:moveTo>
                                <a:lnTo>
                                  <a:pt x="21595" y="17739"/>
                                </a:lnTo>
                              </a:path>
                              <a:path w="21600" h="21600">
                                <a:moveTo>
                                  <a:pt x="6" y="17739"/>
                                </a:moveTo>
                                <a:lnTo>
                                  <a:pt x="6" y="16206"/>
                                </a:lnTo>
                              </a:path>
                              <a:path w="21600" h="21600">
                                <a:moveTo>
                                  <a:pt x="21595" y="17403"/>
                                </a:moveTo>
                                <a:lnTo>
                                  <a:pt x="21595" y="18935"/>
                                </a:lnTo>
                              </a:path>
                              <a:path w="21600" h="21600">
                                <a:moveTo>
                                  <a:pt x="6" y="18935"/>
                                </a:moveTo>
                                <a:lnTo>
                                  <a:pt x="6" y="17403"/>
                                </a:lnTo>
                              </a:path>
                              <a:path w="21600" h="21600">
                                <a:moveTo>
                                  <a:pt x="21595" y="18599"/>
                                </a:moveTo>
                                <a:lnTo>
                                  <a:pt x="21595" y="20132"/>
                                </a:lnTo>
                              </a:path>
                              <a:path w="21600" h="21600">
                                <a:moveTo>
                                  <a:pt x="6" y="20132"/>
                                </a:moveTo>
                                <a:lnTo>
                                  <a:pt x="6" y="18599"/>
                                </a:lnTo>
                              </a:path>
                              <a:path w="21600" h="21600">
                                <a:moveTo>
                                  <a:pt x="21595" y="19796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19796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5637"/>
                                </a:lnTo>
                              </a:path>
                              <a:path w="21600" h="21600">
                                <a:moveTo>
                                  <a:pt x="6" y="5637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5301"/>
                                </a:moveTo>
                                <a:lnTo>
                                  <a:pt x="21595" y="9415"/>
                                </a:lnTo>
                              </a:path>
                              <a:path w="21600" h="21600">
                                <a:moveTo>
                                  <a:pt x="6" y="9415"/>
                                </a:moveTo>
                                <a:lnTo>
                                  <a:pt x="6" y="5301"/>
                                </a:lnTo>
                              </a:path>
                              <a:path w="21600" h="21600">
                                <a:moveTo>
                                  <a:pt x="21595" y="9079"/>
                                </a:moveTo>
                                <a:lnTo>
                                  <a:pt x="21595" y="15345"/>
                                </a:lnTo>
                              </a:path>
                              <a:path w="21600" h="21600">
                                <a:moveTo>
                                  <a:pt x="6" y="15345"/>
                                </a:moveTo>
                                <a:lnTo>
                                  <a:pt x="6" y="9079"/>
                                </a:lnTo>
                              </a:path>
                              <a:path w="21600" h="21600">
                                <a:moveTo>
                                  <a:pt x="21595" y="15009"/>
                                </a:moveTo>
                                <a:lnTo>
                                  <a:pt x="21595" y="16542"/>
                                </a:lnTo>
                              </a:path>
                              <a:path w="21600" h="21600">
                                <a:moveTo>
                                  <a:pt x="6" y="16542"/>
                                </a:moveTo>
                                <a:lnTo>
                                  <a:pt x="6" y="15009"/>
                                </a:lnTo>
                              </a:path>
                              <a:path w="21600" h="21600">
                                <a:moveTo>
                                  <a:pt x="21595" y="16206"/>
                                </a:moveTo>
                                <a:lnTo>
                                  <a:pt x="21595" y="17739"/>
                                </a:lnTo>
                              </a:path>
                              <a:path w="21600" h="21600">
                                <a:moveTo>
                                  <a:pt x="6" y="17739"/>
                                </a:moveTo>
                                <a:lnTo>
                                  <a:pt x="6" y="16206"/>
                                </a:lnTo>
                              </a:path>
                              <a:path w="21600" h="21600">
                                <a:moveTo>
                                  <a:pt x="21595" y="17403"/>
                                </a:moveTo>
                                <a:lnTo>
                                  <a:pt x="21595" y="18935"/>
                                </a:lnTo>
                              </a:path>
                              <a:path w="21600" h="21600">
                                <a:moveTo>
                                  <a:pt x="6" y="18935"/>
                                </a:moveTo>
                                <a:lnTo>
                                  <a:pt x="6" y="17403"/>
                                </a:lnTo>
                              </a:path>
                              <a:path w="21600" h="21600">
                                <a:moveTo>
                                  <a:pt x="21595" y="18599"/>
                                </a:moveTo>
                                <a:lnTo>
                                  <a:pt x="21595" y="20132"/>
                                </a:lnTo>
                              </a:path>
                              <a:path w="21600" h="21600">
                                <a:moveTo>
                                  <a:pt x="6" y="20132"/>
                                </a:moveTo>
                                <a:lnTo>
                                  <a:pt x="6" y="18599"/>
                                </a:lnTo>
                              </a:path>
                              <a:path w="21600" h="21600">
                                <a:moveTo>
                                  <a:pt x="21595" y="19796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19796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" o:spid="_x0000_s5" coordorigin="1335,1439" coordsize="9570,12852" style="position:absolute;&#10;margin-left:66.75pt;&#10;margin-top:71.950005pt;&#10;width:478.50003pt;&#10;height:642.6pt;&#10;z-index:-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" o:spid="_x0000_s6" coordsize="9570,12852" path="m9570,l,l,3154l,5402l,12851l9570,12851l9570,3154l9570,l9570,xe" style="position:absolute;&#10;left:1335;&#10;top:1439;&#10;width:9570;&#10;height:12852;" fillcolor="#F4F4F4" stroked="f" strokeweight="1.0pt">
                  <v:stroke color="#000000"/>
                </v:shape>
                <v:shape type="#_x0000_t0" id="曲线 7" o:spid="_x0000_s7" coordsize="9569,12851" path="m,3l9569,3m9567,l9567,3354m3,3354l3,m9567,3153l9567,5601m3,5601l3,3153m9567,5401l9567,9130m3,9130l3,5401m9567,8929l9567,9841m3,9841l3,8929m9567,9642l9567,10553m3,10553l3,9642m9567,10354l9567,11265m3,11265l3,10354m9567,11065l9567,11978m3,11978l3,11065m9567,11777l9567,12850m9569,12848l,12848m3,12850l3,11777m,3l9569,3m9567,l9567,3354m3,3354l3,m9567,3153l9567,5601m3,5601l3,3153m9567,5401l9567,9130m3,9130l3,5401m9567,8929l9567,9841m3,9841l3,8929m9567,9642l9567,10553m3,10553l3,9642m9567,10354l9567,11265m3,11265l3,10354m9567,11065l9567,11978m3,11978l3,11065m9567,11777l9567,12850m9569,12848l,12848m3,12850l3,11777e" style="position:absolute;&#10;left:1336;&#10;top:1440;&#10;width:9569;&#10;height:12851;" filled="f" stroked="t" strokeweight="0.25pt">
                  <v:stroke color="#E2E2E2"/>
                </v:shape>
              </v:group>
            </w:pict>
          </mc:Fallback>
        </mc:AlternateContent>
      </w:r>
      <w:r>
        <w:rPr>
          <w:color w:val="1E1B1A"/>
        </w:rPr>
        <w:t>Practical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No</w:t>
      </w:r>
      <w:r>
        <w:rPr>
          <w:color w:val="1E1B1A"/>
          <w:spacing w:val="-15"/>
        </w:rPr>
        <w:t xml:space="preserve"> </w:t>
      </w:r>
      <w:r>
        <w:rPr>
          <w:color w:val="A95C00"/>
        </w:rPr>
        <w:t xml:space="preserve">7 </w:t>
      </w:r>
      <w:r>
        <w:rPr>
          <w:color w:val="1E1B1A"/>
          <w:spacing w:val="-2"/>
        </w:rPr>
        <w:t>AIM;-</w:t>
      </w:r>
    </w:p>
    <w:p>
      <w:pPr>
        <w:pStyle w:val="15"/>
        <w:spacing w:before="0" w:line="248" w:lineRule="exact"/>
      </w:pPr>
      <w:r>
        <w:rPr>
          <w:color w:val="1E1B1A"/>
        </w:rPr>
        <w:t>Text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Analytics</w:t>
      </w:r>
    </w:p>
    <w:p>
      <w:pPr>
        <w:pStyle w:val="16"/>
        <w:numPr>
          <w:ilvl w:val="0"/>
          <w:numId w:val="1"/>
        </w:numPr>
        <w:tabs>
          <w:tab w:val="left" w:pos="396"/>
        </w:tabs>
        <w:spacing w:before="6" w:after="0" w:line="247" w:lineRule="auto"/>
        <w:ind w:left="1" w:right="213" w:firstLine="0"/>
        <w:jc w:val="left"/>
        <w:rPr>
          <w:sz w:val="22"/>
        </w:rPr>
      </w:pPr>
      <w:r>
        <w:rPr>
          <w:color w:val="1E1B1A"/>
          <w:sz w:val="22"/>
        </w:rPr>
        <w:t>Extract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Sample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 xml:space="preserve">document </w:t>
      </w:r>
      <w:r>
        <w:rPr>
          <w:color w:val="7827A0"/>
          <w:sz w:val="22"/>
        </w:rPr>
        <w:t xml:space="preserve">and </w:t>
      </w:r>
      <w:r>
        <w:rPr>
          <w:color w:val="A95C00"/>
          <w:sz w:val="22"/>
        </w:rPr>
        <w:t xml:space="preserve">apply </w:t>
      </w:r>
      <w:r>
        <w:rPr>
          <w:color w:val="1E1B1A"/>
          <w:sz w:val="22"/>
        </w:rPr>
        <w:t>following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document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 xml:space="preserve">preprocessing </w:t>
      </w:r>
      <w:r>
        <w:rPr>
          <w:color w:val="1E1B1A"/>
          <w:spacing w:val="-2"/>
          <w:sz w:val="22"/>
        </w:rPr>
        <w:t>methods:</w:t>
      </w:r>
    </w:p>
    <w:p>
      <w:pPr>
        <w:pStyle w:val="15"/>
        <w:spacing w:before="0" w:line="247" w:lineRule="auto"/>
      </w:pPr>
      <w:r>
        <w:rPr>
          <w:color w:val="1E1B1A"/>
        </w:rPr>
        <w:t>Tokenization,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POS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Tagging,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stop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words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removal,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Stemming </w:t>
      </w:r>
      <w:r>
        <w:rPr>
          <w:color w:val="7827A0"/>
        </w:rPr>
        <w:t xml:space="preserve">and </w:t>
      </w:r>
      <w:r>
        <w:rPr>
          <w:color w:val="1E1B1A"/>
          <w:spacing w:val="-2"/>
        </w:rPr>
        <w:t>Lemmatization.</w:t>
      </w:r>
    </w:p>
    <w:p>
      <w:pPr>
        <w:pStyle w:val="16"/>
        <w:numPr>
          <w:ilvl w:val="0"/>
          <w:numId w:val="1"/>
        </w:numPr>
        <w:tabs>
          <w:tab w:val="left" w:pos="396"/>
        </w:tabs>
        <w:spacing w:before="0" w:after="0" w:line="247" w:lineRule="auto"/>
        <w:ind w:left="1" w:right="80" w:firstLine="0"/>
        <w:jc w:val="left"/>
        <w:rPr>
          <w:sz w:val="22"/>
        </w:rPr>
      </w:pPr>
      <w:r>
        <w:rPr>
          <w:color w:val="1E1B1A"/>
          <w:sz w:val="22"/>
        </w:rPr>
        <w:t>Create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representation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of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document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by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calculating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>Term</w:t>
      </w:r>
      <w:r>
        <w:rPr>
          <w:color w:val="1E1B1A"/>
          <w:spacing w:val="-1"/>
          <w:sz w:val="22"/>
        </w:rPr>
        <w:t xml:space="preserve"> </w:t>
      </w:r>
      <w:r>
        <w:rPr>
          <w:color w:val="1E1B1A"/>
          <w:sz w:val="22"/>
        </w:rPr>
        <w:t xml:space="preserve">Frequency </w:t>
      </w:r>
      <w:r>
        <w:rPr>
          <w:color w:val="7827A0"/>
          <w:sz w:val="22"/>
        </w:rPr>
        <w:t xml:space="preserve">and </w:t>
      </w:r>
      <w:r>
        <w:rPr>
          <w:color w:val="1E1B1A"/>
          <w:sz w:val="22"/>
        </w:rPr>
        <w:t>Inverse Document</w:t>
      </w:r>
    </w:p>
    <w:p>
      <w:pPr>
        <w:pStyle w:val="15"/>
        <w:spacing w:before="0" w:line="248" w:lineRule="exact"/>
      </w:pPr>
      <w:r>
        <w:rPr>
          <w:color w:val="1E1B1A"/>
          <w:spacing w:val="-2"/>
        </w:rPr>
        <w:t>Frequency.</w:t>
      </w:r>
    </w:p>
    <w:p>
      <w:pPr>
        <w:pStyle w:val="15"/>
        <w:spacing w:before="237"/>
      </w:pPr>
      <w:r>
        <w:rPr>
          <w:color w:val="1E1B1A"/>
          <w:spacing w:val="-2"/>
        </w:rPr>
        <w:t>//Tokenization</w:t>
      </w:r>
    </w:p>
    <w:p>
      <w:pPr>
        <w:pStyle w:val="15"/>
        <w:spacing w:before="207" w:line="247" w:lineRule="auto"/>
        <w:ind w:right="6190"/>
      </w:pPr>
      <w:r>
        <w:rPr>
          <w:color w:val="7827A0"/>
        </w:rPr>
        <w:t xml:space="preserve">import </w:t>
      </w:r>
      <w:r>
        <w:rPr>
          <w:color w:val="1E1B1A"/>
        </w:rPr>
        <w:t xml:space="preserve">nltk </w:t>
      </w:r>
      <w:r>
        <w:rPr>
          <w:color w:val="1E1B1A"/>
          <w:spacing w:val="-2"/>
        </w:rPr>
        <w:t>nltk.download(</w:t>
      </w:r>
      <w:r>
        <w:rPr>
          <w:color w:val="007F00"/>
          <w:spacing w:val="-2"/>
        </w:rPr>
        <w:t>'punkt'</w:t>
      </w:r>
      <w:r>
        <w:rPr>
          <w:color w:val="1E1B1A"/>
          <w:spacing w:val="-2"/>
        </w:rPr>
        <w:t>) nltk.download(</w:t>
      </w:r>
      <w:r>
        <w:rPr>
          <w:color w:val="007F00"/>
          <w:spacing w:val="-2"/>
        </w:rPr>
        <w:t>'wordnet'</w:t>
      </w:r>
      <w:r>
        <w:rPr>
          <w:color w:val="1E1B1A"/>
          <w:spacing w:val="-2"/>
        </w:rPr>
        <w:t>)</w:t>
      </w:r>
    </w:p>
    <w:p>
      <w:pPr>
        <w:pStyle w:val="15"/>
        <w:spacing w:before="0" w:line="247" w:lineRule="auto"/>
        <w:ind w:right="1277"/>
      </w:pPr>
      <w:r>
        <w:rPr>
          <w:color w:val="1E1B1A"/>
          <w:spacing w:val="-2"/>
        </w:rPr>
        <w:t>nltk.download(</w:t>
      </w:r>
      <w:r>
        <w:rPr>
          <w:color w:val="007F00"/>
          <w:spacing w:val="-2"/>
        </w:rPr>
        <w:t>'averaged_perceptron_tagger'</w:t>
      </w:r>
      <w:r>
        <w:rPr>
          <w:color w:val="1E1B1A"/>
          <w:spacing w:val="-2"/>
        </w:rPr>
        <w:t>) nltk.download(</w:t>
      </w:r>
      <w:r>
        <w:rPr>
          <w:color w:val="007F00"/>
          <w:spacing w:val="-2"/>
        </w:rPr>
        <w:t>'stopwords'</w:t>
      </w:r>
      <w:r>
        <w:rPr>
          <w:color w:val="1E1B1A"/>
          <w:spacing w:val="-2"/>
        </w:rPr>
        <w:t>)</w:t>
      </w:r>
    </w:p>
    <w:p>
      <w:pPr>
        <w:pStyle w:val="15"/>
        <w:spacing w:before="0" w:line="247" w:lineRule="auto"/>
        <w:ind w:right="4890"/>
      </w:pPr>
      <w:r>
        <w:rPr>
          <w:color w:val="7827A0"/>
        </w:rPr>
        <w:t xml:space="preserve">from </w:t>
      </w:r>
      <w:r>
        <w:rPr>
          <w:color w:val="1E1B1A"/>
        </w:rPr>
        <w:t xml:space="preserve">nltk </w:t>
      </w:r>
      <w:r>
        <w:rPr>
          <w:color w:val="7827A0"/>
        </w:rPr>
        <w:t xml:space="preserve">import </w:t>
      </w:r>
      <w:r>
        <w:rPr>
          <w:color w:val="1E1B1A"/>
        </w:rPr>
        <w:t xml:space="preserve">sent_tokenize </w:t>
      </w:r>
      <w:r>
        <w:rPr>
          <w:color w:val="7827A0"/>
        </w:rPr>
        <w:t xml:space="preserve">from </w:t>
      </w:r>
      <w:r>
        <w:rPr>
          <w:color w:val="1E1B1A"/>
        </w:rPr>
        <w:t xml:space="preserve">nltk </w:t>
      </w:r>
      <w:r>
        <w:rPr>
          <w:color w:val="7827A0"/>
        </w:rPr>
        <w:t xml:space="preserve">import </w:t>
      </w:r>
      <w:r>
        <w:rPr>
          <w:color w:val="1E1B1A"/>
        </w:rPr>
        <w:t xml:space="preserve">word_tokenize </w:t>
      </w:r>
      <w:r>
        <w:rPr>
          <w:color w:val="7827A0"/>
        </w:rPr>
        <w:t>from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nltk.corpus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stopwords</w:t>
      </w:r>
    </w:p>
    <w:p>
      <w:pPr>
        <w:pStyle w:val="15"/>
        <w:tabs>
          <w:tab w:val="left" w:pos="1856"/>
          <w:tab w:val="left" w:pos="2120"/>
        </w:tabs>
        <w:spacing w:before="195" w:line="247" w:lineRule="auto"/>
        <w:ind w:right="1277"/>
      </w:pPr>
      <w:r>
        <w:rPr>
          <w:color w:val="000000"/>
          <w:shd w:val="clear" w:color="auto" w:fill="EDEDED"/>
        </w:rPr>
        <w:t>[nltk_data] Downloading package punkt to C:\Users\SOFT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ab/>
      </w:r>
      <w:r>
        <w:rPr>
          <w:color w:val="000000"/>
          <w:spacing w:val="-2"/>
          <w:shd w:val="clear" w:color="auto" w:fill="EDEDED"/>
        </w:rPr>
        <w:t>LAB01\AppData\Roaming\nltk_data...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Package punkt is already up-to-date!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[nltk_data] Downloading package wordnet to C:\Users\SOFT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ab/>
      </w:r>
      <w:r>
        <w:rPr>
          <w:color w:val="000000"/>
          <w:spacing w:val="-2"/>
          <w:shd w:val="clear" w:color="auto" w:fill="EDEDED"/>
        </w:rPr>
        <w:t>LAB01\AppData\Roaming\nltk_data...</w:t>
      </w:r>
      <w:r>
        <w:rPr>
          <w:color w:val="000000"/>
          <w:spacing w:val="4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Package wordnet is already up-to-date!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[nltk_data]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package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averaged_perceptron_tagger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</w:p>
    <w:p>
      <w:pPr>
        <w:pStyle w:val="15"/>
        <w:tabs>
          <w:tab w:val="left" w:pos="1856"/>
          <w:tab w:val="left" w:pos="2120"/>
          <w:tab w:val="left" w:pos="2385"/>
        </w:tabs>
        <w:spacing w:before="0" w:line="247" w:lineRule="auto"/>
        <w:ind w:right="614"/>
      </w:pP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ab/>
        <w:t>C:\Users\SOFT LAB01\AppData\Roaming\nltk_data...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Package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averaged_perceptron_tagger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up-to-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ab/>
        <w:tab/>
      </w:r>
      <w:r>
        <w:rPr>
          <w:color w:val="000000"/>
          <w:spacing w:val="-2"/>
          <w:shd w:val="clear" w:color="auto" w:fill="EDEDED"/>
        </w:rPr>
        <w:t>date!</w:t>
      </w:r>
    </w:p>
    <w:p>
      <w:pPr>
        <w:pStyle w:val="15"/>
        <w:tabs>
          <w:tab w:val="left" w:pos="1856"/>
          <w:tab w:val="left" w:pos="2120"/>
        </w:tabs>
        <w:spacing w:before="0" w:line="247" w:lineRule="auto"/>
        <w:ind w:right="1674"/>
      </w:pPr>
      <w:r>
        <w:rPr>
          <w:color w:val="000000"/>
          <w:shd w:val="clear" w:color="auto" w:fill="EDEDED"/>
        </w:rPr>
        <w:t>[nltk_data]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Downloading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package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stopwords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C:\Users\SOFT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ab/>
      </w:r>
      <w:r>
        <w:rPr>
          <w:color w:val="000000"/>
          <w:spacing w:val="-2"/>
          <w:shd w:val="clear" w:color="auto" w:fill="EDEDED"/>
        </w:rPr>
        <w:t>LAB01\AppData\Roaming\nltk_data...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shd w:val="clear" w:color="auto" w:fill="EDEDED"/>
        </w:rPr>
        <w:t>[nltk_data]</w:t>
      </w:r>
      <w:r>
        <w:rPr>
          <w:color w:val="000000"/>
          <w:shd w:val="clear" w:color="auto" w:fill="EDEDED"/>
        </w:rPr>
        <w:tab/>
        <w:t>Package stopwords is already up-to-date!</w:t>
      </w:r>
    </w:p>
    <w:p>
      <w:pPr>
        <w:pStyle w:val="15"/>
        <w:spacing w:before="191" w:line="247" w:lineRule="auto"/>
      </w:pPr>
      <w:r>
        <w:rPr>
          <w:color w:val="1E1B1A"/>
        </w:rPr>
        <w:t>text=</w:t>
      </w:r>
      <w:r>
        <w:rPr>
          <w:color w:val="007F00"/>
        </w:rPr>
        <w:t>'Real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madrid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is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set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to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win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UCL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for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season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.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Benzema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might win Balon dor . Salah might be the runner up'</w:t>
      </w:r>
    </w:p>
    <w:p>
      <w:pPr>
        <w:pStyle w:val="15"/>
        <w:spacing w:before="198" w:line="247" w:lineRule="auto"/>
        <w:ind w:right="2929"/>
      </w:pPr>
      <w:r>
        <w:rPr>
          <w:color w:val="1E1B1A"/>
        </w:rPr>
        <w:t>tokens_sents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 xml:space="preserve">nltk.sent_tokenize(text)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(tokens_sents)</w:t>
      </w:r>
    </w:p>
    <w:p>
      <w:pPr>
        <w:pStyle w:val="15"/>
        <w:spacing w:before="199" w:line="247" w:lineRule="auto"/>
      </w:pPr>
      <w:r>
        <w:rPr>
          <w:color w:val="000000"/>
          <w:shd w:val="clear" w:color="auto" w:fill="EDEDED"/>
        </w:rPr>
        <w:t>['Real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madrid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UCL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season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might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win Balon dor .', 'Salah might be the runner up']</w:t>
      </w:r>
    </w:p>
    <w:p>
      <w:pPr>
        <w:pStyle w:val="15"/>
        <w:spacing w:before="198" w:line="247" w:lineRule="auto"/>
        <w:ind w:right="2929"/>
      </w:pPr>
      <w:r>
        <w:rPr>
          <w:color w:val="1E1B1A"/>
        </w:rPr>
        <w:t>tokens_words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 xml:space="preserve">nltk.word_tokenize(text)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(tokens_words)</w:t>
      </w:r>
    </w:p>
    <w:p>
      <w:pPr>
        <w:pStyle w:val="15"/>
        <w:spacing w:before="199"/>
      </w:pPr>
      <w:r>
        <w:rPr>
          <w:color w:val="000000"/>
          <w:shd w:val="clear" w:color="auto" w:fill="EDEDED"/>
        </w:rPr>
        <w:t>['Real',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'madrid',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'UCL',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'for',</w:t>
      </w:r>
    </w:p>
    <w:p>
      <w:pPr>
        <w:pStyle w:val="15"/>
        <w:spacing w:line="247" w:lineRule="auto"/>
      </w:pP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'season',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'might',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'Balon',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'dor',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'Salah', 'might', 'be', 'the', 'runner', 'up']</w:t>
      </w:r>
    </w:p>
    <w:p>
      <w:pPr>
        <w:pStyle w:val="15"/>
        <w:spacing w:after="0" w:line="247" w:lineRule="auto"/>
        <w:sectPr>
          <w:type w:val="continuous"/>
          <w:pgSz w:w="12240" w:h="15840"/>
          <w:pgMar w:top="1440" w:right="1440" w:bottom="280" w:left="1440" w:header="0" w:footer="0" w:gutter="0"/>
          <w:docGrid w:linePitch="312" w:charSpace="0"/>
        </w:sectPr>
      </w:pPr>
    </w:p>
    <w:p>
      <w:pPr>
        <w:pStyle w:val="15"/>
        <w:spacing w:before="126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913765</wp:posOffset>
                </wp:positionV>
                <wp:extent cx="6076950" cy="8124190"/>
                <wp:effectExtent l="0" t="0" r="0" b="0"/>
                <wp:wrapNone/>
                <wp:docPr id="8" name="组合 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" name="组合 9"/>
                      <wpg:cNvGrpSpPr/>
                      <wpg:grpSpPr>
                        <a:xfrm rot="0">
                          <a:off x="0" y="0"/>
                          <a:ext cx="6076950" cy="8124190"/>
                          <a:chOff x="0" y="0"/>
                          <a:chExt cx="6076950" cy="81241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" name="曲线 10"/>
                        <wps:cNvSpPr/>
                        <wps:spPr>
                          <a:xfrm rot="0">
                            <a:off x="0" y="0"/>
                            <a:ext cx="6076949" cy="812419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"/>
                                </a:lnTo>
                                <a:lnTo>
                                  <a:pt x="0" y="1475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473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" name="曲线 11"/>
                        <wps:cNvSpPr/>
                        <wps:spPr>
                          <a:xfrm rot="0">
                            <a:off x="634" y="634"/>
                            <a:ext cx="6076315" cy="812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811"/>
                                </a:lnTo>
                              </a:path>
                              <a:path w="21600" h="21600">
                                <a:moveTo>
                                  <a:pt x="6" y="181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473"/>
                                </a:moveTo>
                                <a:lnTo>
                                  <a:pt x="21595" y="4742"/>
                                </a:lnTo>
                              </a:path>
                              <a:path w="21600" h="21600">
                                <a:moveTo>
                                  <a:pt x="6" y="4742"/>
                                </a:moveTo>
                                <a:lnTo>
                                  <a:pt x="6" y="1473"/>
                                </a:lnTo>
                              </a:path>
                              <a:path w="21600" h="21600">
                                <a:moveTo>
                                  <a:pt x="21595" y="4405"/>
                                </a:moveTo>
                                <a:lnTo>
                                  <a:pt x="21595" y="6377"/>
                                </a:lnTo>
                              </a:path>
                              <a:path w="21600" h="21600">
                                <a:moveTo>
                                  <a:pt x="6" y="6377"/>
                                </a:moveTo>
                                <a:lnTo>
                                  <a:pt x="6" y="4405"/>
                                </a:lnTo>
                              </a:path>
                              <a:path w="21600" h="21600">
                                <a:moveTo>
                                  <a:pt x="21595" y="6039"/>
                                </a:moveTo>
                                <a:lnTo>
                                  <a:pt x="21595" y="7147"/>
                                </a:lnTo>
                              </a:path>
                              <a:path w="21600" h="21600">
                                <a:moveTo>
                                  <a:pt x="6" y="7147"/>
                                </a:moveTo>
                                <a:lnTo>
                                  <a:pt x="6" y="6039"/>
                                </a:lnTo>
                              </a:path>
                              <a:path w="21600" h="21600">
                                <a:moveTo>
                                  <a:pt x="21595" y="6809"/>
                                </a:moveTo>
                                <a:lnTo>
                                  <a:pt x="21595" y="8781"/>
                                </a:lnTo>
                              </a:path>
                              <a:path w="21600" h="21600">
                                <a:moveTo>
                                  <a:pt x="6" y="8781"/>
                                </a:moveTo>
                                <a:lnTo>
                                  <a:pt x="6" y="6809"/>
                                </a:lnTo>
                              </a:path>
                              <a:path w="21600" h="21600">
                                <a:moveTo>
                                  <a:pt x="21595" y="8443"/>
                                </a:moveTo>
                                <a:lnTo>
                                  <a:pt x="21595" y="9983"/>
                                </a:lnTo>
                              </a:path>
                              <a:path w="21600" h="21600">
                                <a:moveTo>
                                  <a:pt x="6" y="9983"/>
                                </a:moveTo>
                                <a:lnTo>
                                  <a:pt x="6" y="8443"/>
                                </a:lnTo>
                              </a:path>
                              <a:path w="21600" h="21600">
                                <a:moveTo>
                                  <a:pt x="21595" y="9645"/>
                                </a:moveTo>
                                <a:lnTo>
                                  <a:pt x="21595" y="11185"/>
                                </a:lnTo>
                              </a:path>
                              <a:path w="21600" h="21600">
                                <a:moveTo>
                                  <a:pt x="6" y="11185"/>
                                </a:moveTo>
                                <a:lnTo>
                                  <a:pt x="6" y="9645"/>
                                </a:lnTo>
                              </a:path>
                              <a:path w="21600" h="21600">
                                <a:moveTo>
                                  <a:pt x="21595" y="10848"/>
                                </a:moveTo>
                                <a:lnTo>
                                  <a:pt x="21595" y="13684"/>
                                </a:lnTo>
                              </a:path>
                              <a:path w="21600" h="21600">
                                <a:moveTo>
                                  <a:pt x="6" y="13684"/>
                                </a:moveTo>
                                <a:lnTo>
                                  <a:pt x="6" y="10848"/>
                                </a:lnTo>
                              </a:path>
                              <a:path w="21600" h="21600">
                                <a:moveTo>
                                  <a:pt x="21595" y="13346"/>
                                </a:moveTo>
                                <a:lnTo>
                                  <a:pt x="21595" y="15319"/>
                                </a:lnTo>
                              </a:path>
                              <a:path w="21600" h="21600">
                                <a:moveTo>
                                  <a:pt x="6" y="15319"/>
                                </a:moveTo>
                                <a:lnTo>
                                  <a:pt x="6" y="13346"/>
                                </a:lnTo>
                              </a:path>
                              <a:path w="21600" h="21600">
                                <a:moveTo>
                                  <a:pt x="21595" y="14981"/>
                                </a:moveTo>
                                <a:lnTo>
                                  <a:pt x="21595" y="16088"/>
                                </a:lnTo>
                              </a:path>
                              <a:path w="21600" h="21600">
                                <a:moveTo>
                                  <a:pt x="6" y="16088"/>
                                </a:moveTo>
                                <a:lnTo>
                                  <a:pt x="6" y="14981"/>
                                </a:lnTo>
                              </a:path>
                              <a:path w="21600" h="21600">
                                <a:moveTo>
                                  <a:pt x="21595" y="15751"/>
                                </a:moveTo>
                                <a:lnTo>
                                  <a:pt x="21595" y="16858"/>
                                </a:lnTo>
                              </a:path>
                              <a:path w="21600" h="21600">
                                <a:moveTo>
                                  <a:pt x="6" y="16858"/>
                                </a:moveTo>
                                <a:lnTo>
                                  <a:pt x="6" y="15751"/>
                                </a:lnTo>
                              </a:path>
                              <a:path w="21600" h="21600">
                                <a:moveTo>
                                  <a:pt x="21595" y="16521"/>
                                </a:moveTo>
                                <a:lnTo>
                                  <a:pt x="21595" y="19790"/>
                                </a:lnTo>
                              </a:path>
                              <a:path w="21600" h="21600">
                                <a:moveTo>
                                  <a:pt x="6" y="19790"/>
                                </a:moveTo>
                                <a:lnTo>
                                  <a:pt x="6" y="16521"/>
                                </a:lnTo>
                              </a:path>
                              <a:path w="21600" h="21600">
                                <a:moveTo>
                                  <a:pt x="21595" y="19452"/>
                                </a:moveTo>
                                <a:lnTo>
                                  <a:pt x="21595" y="20559"/>
                                </a:lnTo>
                              </a:path>
                              <a:path w="21600" h="21600">
                                <a:moveTo>
                                  <a:pt x="6" y="20559"/>
                                </a:moveTo>
                                <a:lnTo>
                                  <a:pt x="6" y="19452"/>
                                </a:lnTo>
                              </a:path>
                              <a:path w="21600" h="21600">
                                <a:moveTo>
                                  <a:pt x="21595" y="20222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222"/>
                                </a:lnTo>
                              </a:path>
                              <a:path w="21600" h="21600">
                                <a:moveTo>
                                  <a:pt x="0" y="5"/>
                                </a:moveTo>
                                <a:lnTo>
                                  <a:pt x="21600" y="5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811"/>
                                </a:lnTo>
                              </a:path>
                              <a:path w="21600" h="21600">
                                <a:moveTo>
                                  <a:pt x="6" y="181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473"/>
                                </a:moveTo>
                                <a:lnTo>
                                  <a:pt x="21595" y="4742"/>
                                </a:lnTo>
                              </a:path>
                              <a:path w="21600" h="21600">
                                <a:moveTo>
                                  <a:pt x="6" y="4742"/>
                                </a:moveTo>
                                <a:lnTo>
                                  <a:pt x="6" y="1473"/>
                                </a:lnTo>
                              </a:path>
                              <a:path w="21600" h="21600">
                                <a:moveTo>
                                  <a:pt x="21595" y="4405"/>
                                </a:moveTo>
                                <a:lnTo>
                                  <a:pt x="21595" y="6377"/>
                                </a:lnTo>
                              </a:path>
                              <a:path w="21600" h="21600">
                                <a:moveTo>
                                  <a:pt x="6" y="6377"/>
                                </a:moveTo>
                                <a:lnTo>
                                  <a:pt x="6" y="4405"/>
                                </a:lnTo>
                              </a:path>
                              <a:path w="21600" h="21600">
                                <a:moveTo>
                                  <a:pt x="21595" y="6039"/>
                                </a:moveTo>
                                <a:lnTo>
                                  <a:pt x="21595" y="7147"/>
                                </a:lnTo>
                              </a:path>
                              <a:path w="21600" h="21600">
                                <a:moveTo>
                                  <a:pt x="6" y="7147"/>
                                </a:moveTo>
                                <a:lnTo>
                                  <a:pt x="6" y="6039"/>
                                </a:lnTo>
                              </a:path>
                              <a:path w="21600" h="21600">
                                <a:moveTo>
                                  <a:pt x="21595" y="6809"/>
                                </a:moveTo>
                                <a:lnTo>
                                  <a:pt x="21595" y="8781"/>
                                </a:lnTo>
                              </a:path>
                              <a:path w="21600" h="21600">
                                <a:moveTo>
                                  <a:pt x="6" y="8781"/>
                                </a:moveTo>
                                <a:lnTo>
                                  <a:pt x="6" y="6809"/>
                                </a:lnTo>
                              </a:path>
                              <a:path w="21600" h="21600">
                                <a:moveTo>
                                  <a:pt x="21595" y="8443"/>
                                </a:moveTo>
                                <a:lnTo>
                                  <a:pt x="21595" y="9983"/>
                                </a:lnTo>
                              </a:path>
                              <a:path w="21600" h="21600">
                                <a:moveTo>
                                  <a:pt x="6" y="9983"/>
                                </a:moveTo>
                                <a:lnTo>
                                  <a:pt x="6" y="8443"/>
                                </a:lnTo>
                              </a:path>
                              <a:path w="21600" h="21600">
                                <a:moveTo>
                                  <a:pt x="21595" y="9645"/>
                                </a:moveTo>
                                <a:lnTo>
                                  <a:pt x="21595" y="11185"/>
                                </a:lnTo>
                              </a:path>
                              <a:path w="21600" h="21600">
                                <a:moveTo>
                                  <a:pt x="6" y="11185"/>
                                </a:moveTo>
                                <a:lnTo>
                                  <a:pt x="6" y="9645"/>
                                </a:lnTo>
                              </a:path>
                              <a:path w="21600" h="21600">
                                <a:moveTo>
                                  <a:pt x="21595" y="10848"/>
                                </a:moveTo>
                                <a:lnTo>
                                  <a:pt x="21595" y="13684"/>
                                </a:lnTo>
                              </a:path>
                              <a:path w="21600" h="21600">
                                <a:moveTo>
                                  <a:pt x="6" y="13684"/>
                                </a:moveTo>
                                <a:lnTo>
                                  <a:pt x="6" y="10848"/>
                                </a:lnTo>
                              </a:path>
                              <a:path w="21600" h="21600">
                                <a:moveTo>
                                  <a:pt x="21595" y="13346"/>
                                </a:moveTo>
                                <a:lnTo>
                                  <a:pt x="21595" y="15319"/>
                                </a:lnTo>
                              </a:path>
                              <a:path w="21600" h="21600">
                                <a:moveTo>
                                  <a:pt x="6" y="15319"/>
                                </a:moveTo>
                                <a:lnTo>
                                  <a:pt x="6" y="13346"/>
                                </a:lnTo>
                              </a:path>
                              <a:path w="21600" h="21600">
                                <a:moveTo>
                                  <a:pt x="21595" y="14981"/>
                                </a:moveTo>
                                <a:lnTo>
                                  <a:pt x="21595" y="16088"/>
                                </a:lnTo>
                              </a:path>
                              <a:path w="21600" h="21600">
                                <a:moveTo>
                                  <a:pt x="6" y="16088"/>
                                </a:moveTo>
                                <a:lnTo>
                                  <a:pt x="6" y="14981"/>
                                </a:lnTo>
                              </a:path>
                              <a:path w="21600" h="21600">
                                <a:moveTo>
                                  <a:pt x="21595" y="15751"/>
                                </a:moveTo>
                                <a:lnTo>
                                  <a:pt x="21595" y="16858"/>
                                </a:lnTo>
                              </a:path>
                              <a:path w="21600" h="21600">
                                <a:moveTo>
                                  <a:pt x="6" y="16858"/>
                                </a:moveTo>
                                <a:lnTo>
                                  <a:pt x="6" y="15751"/>
                                </a:lnTo>
                              </a:path>
                              <a:path w="21600" h="21600">
                                <a:moveTo>
                                  <a:pt x="21595" y="16521"/>
                                </a:moveTo>
                                <a:lnTo>
                                  <a:pt x="21595" y="19790"/>
                                </a:lnTo>
                              </a:path>
                              <a:path w="21600" h="21600">
                                <a:moveTo>
                                  <a:pt x="6" y="19790"/>
                                </a:moveTo>
                                <a:lnTo>
                                  <a:pt x="6" y="16521"/>
                                </a:lnTo>
                              </a:path>
                              <a:path w="21600" h="21600">
                                <a:moveTo>
                                  <a:pt x="21595" y="19452"/>
                                </a:moveTo>
                                <a:lnTo>
                                  <a:pt x="21595" y="20559"/>
                                </a:lnTo>
                              </a:path>
                              <a:path w="21600" h="21600">
                                <a:moveTo>
                                  <a:pt x="6" y="20559"/>
                                </a:moveTo>
                                <a:lnTo>
                                  <a:pt x="6" y="19452"/>
                                </a:lnTo>
                              </a:path>
                              <a:path w="21600" h="21600">
                                <a:moveTo>
                                  <a:pt x="21595" y="20222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6"/>
                                </a:moveTo>
                                <a:lnTo>
                                  <a:pt x="0" y="21596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222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" o:spid="_x0000_s12" coordorigin="1335,1439" coordsize="9570,12794" style="position:absolute;&#10;margin-left:66.75pt;&#10;margin-top:71.950005pt;&#10;width:478.50003pt;&#10;height:639.7pt;&#10;z-index:-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13" o:spid="_x0000_s13" coordsize="9570,12794" path="m9570,l,l,872l,874l,12794l9570,12794l9570,872l9570,l9570,xe" style="position:absolute;&#10;left:1335;&#10;top:1439;&#10;width:9570;&#10;height:12794;" fillcolor="#F4F4F4" stroked="f" strokeweight="1.0pt">
                  <v:stroke color="#000000"/>
                </v:shape>
                <v:shape type="#_x0000_t0" id="曲线 14" o:spid="_x0000_s14" coordsize="9569,12793" path="m,3l9569,3m9567,l9567,1072m3,1072l3,m9567,872l9567,2809m3,2809l3,872m9567,2608l9567,3776m3,3776l3,2608m9567,3577l9567,4233m3,4233l3,3577m9567,4032l9567,5200m3,5200l3,4032m9567,5001l9567,5913m3,5913l3,5001m9567,5712l9567,6624m3,6624l3,5712m9567,6424l9567,8104m3,8104l3,6424m9567,7905l9567,9073m3,9073l3,7905m9567,8872l9567,9529m3,9529l3,8872m9567,9328l9567,9984m3,9984l3,9328m9567,9784l9567,11721m3,11721l3,9784m9567,11520l9567,12176m3,12176l3,11520m9567,11976l9567,12793m9569,12790l,12790m3,12793l3,11976m,3l9569,3m9567,l9567,1072m3,1072l3,m9567,872l9567,2809m3,2809l3,872m9567,2608l9567,3776m3,3776l3,2608m9567,3577l9567,4233m3,4233l3,3577m9567,4032l9567,5200m3,5200l3,4032m9567,5001l9567,5913m3,5913l3,5001m9567,5712l9567,6624m3,6624l3,5712m9567,6424l9567,8104m3,8104l3,6424m9567,7905l9567,9073m3,9073l3,7905m9567,8872l9567,9529m3,9529l3,8872m9567,9328l9567,9984m3,9984l3,9328m9567,9784l9567,11721m3,11721l3,9784m9567,11520l9567,12176m3,12176l3,11520m9567,11976l9567,12793m9569,12790l,12790m3,12793l3,11976e" style="position:absolute;&#10;left:1336;&#10;top:1440;&#10;width:9569;&#10;height:12793;" filled="f" stroked="t" strokeweight="0.25pt">
                  <v:stroke color="#E2E2E2"/>
                </v:shape>
              </v:group>
            </w:pict>
          </mc:Fallback>
        </mc:AlternateContent>
      </w:r>
      <w:r>
        <w:rPr>
          <w:color w:val="7827A0"/>
        </w:rPr>
        <w:t>from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nltk.stem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PorterStemmer</w:t>
      </w:r>
    </w:p>
    <w:p>
      <w:pPr>
        <w:pStyle w:val="15"/>
        <w:spacing w:before="6" w:line="247" w:lineRule="auto"/>
        <w:ind w:right="2929"/>
      </w:pPr>
      <w:r>
        <w:rPr>
          <w:color w:val="7827A0"/>
        </w:rPr>
        <w:t>from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nltk.stem.snowball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 xml:space="preserve">SnowballStemmer </w:t>
      </w:r>
      <w:r>
        <w:rPr>
          <w:color w:val="7827A0"/>
        </w:rPr>
        <w:t xml:space="preserve">from </w:t>
      </w:r>
      <w:r>
        <w:rPr>
          <w:color w:val="1E1B1A"/>
        </w:rPr>
        <w:t xml:space="preserve">nltk.stem </w:t>
      </w:r>
      <w:r>
        <w:rPr>
          <w:color w:val="7827A0"/>
        </w:rPr>
        <w:t xml:space="preserve">import </w:t>
      </w:r>
      <w:r>
        <w:rPr>
          <w:color w:val="1E1B1A"/>
        </w:rPr>
        <w:t>LancasterStemmer</w:t>
      </w:r>
    </w:p>
    <w:p>
      <w:pPr>
        <w:pStyle w:val="15"/>
        <w:spacing w:before="199"/>
      </w:pPr>
      <w:r>
        <w:rPr>
          <w:color w:val="1E1B1A"/>
          <w:spacing w:val="-2"/>
        </w:rPr>
        <w:t>stem=[]</w:t>
      </w:r>
    </w:p>
    <w:p>
      <w:pPr>
        <w:pStyle w:val="15"/>
        <w:spacing w:line="247" w:lineRule="auto"/>
        <w:ind w:left="266" w:right="6190" w:hanging="265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1E1B1A"/>
        </w:rPr>
        <w:t xml:space="preserve">tokens_words: ps = PorterStemmer() stem_word= ps.stem(i) </w:t>
      </w:r>
      <w:r>
        <w:rPr>
          <w:color w:val="1E1B1A"/>
          <w:spacing w:val="-2"/>
        </w:rPr>
        <w:t>stem.append(stem_word)</w:t>
      </w:r>
    </w:p>
    <w:p>
      <w:pPr>
        <w:pStyle w:val="15"/>
        <w:spacing w:before="0" w:line="246" w:lineRule="exact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(stem)</w:t>
      </w:r>
    </w:p>
    <w:p>
      <w:pPr>
        <w:pStyle w:val="15"/>
        <w:spacing w:before="207"/>
      </w:pPr>
      <w:r>
        <w:rPr>
          <w:color w:val="000000"/>
          <w:shd w:val="clear" w:color="auto" w:fill="EDEDED"/>
        </w:rPr>
        <w:t>['real',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'madrid',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'ucl',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'for',</w:t>
      </w:r>
    </w:p>
    <w:p>
      <w:pPr>
        <w:pStyle w:val="15"/>
        <w:spacing w:before="6" w:line="247" w:lineRule="auto"/>
      </w:pP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'season',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'might',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'balon',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'dor',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'salah', 'might', 'be', 'the', 'runner', 'up']</w:t>
      </w:r>
    </w:p>
    <w:p>
      <w:pPr>
        <w:pStyle w:val="15"/>
        <w:spacing w:before="199"/>
      </w:pPr>
      <w:r>
        <w:rPr>
          <w:color w:val="1E1B1A"/>
          <w:spacing w:val="-2"/>
        </w:rPr>
        <w:t>//Lemmatization</w:t>
      </w:r>
    </w:p>
    <w:p>
      <w:pPr>
        <w:pStyle w:val="15"/>
        <w:spacing w:before="20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4"/>
        </w:rPr>
        <w:t>nltk</w:t>
      </w:r>
    </w:p>
    <w:p>
      <w:pPr>
        <w:pStyle w:val="15"/>
        <w:spacing w:before="6" w:line="247" w:lineRule="auto"/>
        <w:ind w:right="2929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nltk.stem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WordNetLemmatizer lemmatizer = WordNetLemmatizer()</w:t>
      </w:r>
    </w:p>
    <w:p>
      <w:pPr>
        <w:pStyle w:val="15"/>
        <w:spacing w:before="199" w:line="247" w:lineRule="auto"/>
      </w:pPr>
      <w:r>
        <w:rPr>
          <w:color w:val="1E1B1A"/>
        </w:rPr>
        <w:t xml:space="preserve">lemmatized_output = 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 xml:space="preserve">.join([lemmatizer.lemmatize(w) </w:t>
      </w:r>
      <w:r>
        <w:rPr>
          <w:color w:val="7827A0"/>
        </w:rPr>
        <w:t xml:space="preserve">for </w:t>
      </w:r>
      <w:r>
        <w:rPr>
          <w:color w:val="1E1B1A"/>
        </w:rPr>
        <w:t xml:space="preserve">w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stem])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(lemmatized_output)</w:t>
      </w:r>
    </w:p>
    <w:p>
      <w:pPr>
        <w:pStyle w:val="15"/>
        <w:spacing w:before="199" w:line="247" w:lineRule="auto"/>
      </w:pPr>
      <w:r>
        <w:rPr>
          <w:color w:val="000000"/>
          <w:shd w:val="clear" w:color="auto" w:fill="EDEDED"/>
        </w:rPr>
        <w:t>real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madrid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ucl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season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benzema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might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balon dor . salah might be the runner up</w:t>
      </w:r>
    </w:p>
    <w:p>
      <w:pPr>
        <w:pStyle w:val="15"/>
        <w:spacing w:before="198"/>
      </w:pPr>
      <w:r>
        <w:rPr>
          <w:color w:val="1E1B1A"/>
          <w:spacing w:val="-2"/>
        </w:rPr>
        <w:t>leme=[]</w:t>
      </w:r>
    </w:p>
    <w:p>
      <w:pPr>
        <w:pStyle w:val="15"/>
        <w:spacing w:line="247" w:lineRule="auto"/>
        <w:ind w:left="266" w:right="2929" w:hanging="265"/>
      </w:pP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1E1B1A"/>
        </w:rPr>
        <w:t xml:space="preserve">stem: </w:t>
      </w:r>
      <w:r>
        <w:rPr>
          <w:color w:val="1E1B1A"/>
          <w:spacing w:val="-2"/>
        </w:rPr>
        <w:t>lemetized_word=lemmatizer.lemmatize(i) leme.append(lemetized_word)</w:t>
      </w:r>
    </w:p>
    <w:p>
      <w:pPr>
        <w:pStyle w:val="15"/>
        <w:spacing w:before="0" w:line="247" w:lineRule="exact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(leme)</w:t>
      </w:r>
    </w:p>
    <w:p>
      <w:pPr>
        <w:pStyle w:val="15"/>
        <w:spacing w:before="207"/>
      </w:pPr>
      <w:r>
        <w:rPr>
          <w:color w:val="000000"/>
          <w:shd w:val="clear" w:color="auto" w:fill="EDEDED"/>
        </w:rPr>
        <w:t>['real',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'madrid',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'ucl',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'for',</w:t>
      </w:r>
    </w:p>
    <w:p>
      <w:pPr>
        <w:pStyle w:val="15"/>
        <w:spacing w:line="247" w:lineRule="auto"/>
      </w:pP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'season',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'benzema',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'might',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'balon',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'dor',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'salah', 'might', 'be', 'the', 'runner', 'up']</w:t>
      </w:r>
    </w:p>
    <w:p>
      <w:pPr>
        <w:pStyle w:val="15"/>
        <w:spacing w:before="198"/>
      </w:pPr>
      <w:r>
        <w:rPr>
          <w:color w:val="1E1B1A"/>
        </w:rPr>
        <w:t>//Part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Speech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Tagging</w:t>
      </w:r>
    </w:p>
    <w:p>
      <w:pPr>
        <w:pStyle w:val="15"/>
        <w:spacing w:before="207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"Parts</w:t>
      </w:r>
      <w:r>
        <w:rPr>
          <w:color w:val="007F00"/>
          <w:spacing w:val="-6"/>
        </w:rPr>
        <w:t xml:space="preserve"> </w:t>
      </w:r>
      <w:r>
        <w:rPr>
          <w:color w:val="007F00"/>
        </w:rPr>
        <w:t>of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Speech:</w:t>
      </w:r>
      <w:r>
        <w:rPr>
          <w:color w:val="007F00"/>
          <w:spacing w:val="-5"/>
        </w:rPr>
        <w:t xml:space="preserve"> </w:t>
      </w:r>
      <w:r>
        <w:rPr>
          <w:color w:val="007F00"/>
          <w:spacing w:val="-2"/>
        </w:rPr>
        <w:t>"</w:t>
      </w:r>
      <w:r>
        <w:rPr>
          <w:color w:val="1E1B1A"/>
          <w:spacing w:val="-2"/>
        </w:rPr>
        <w:t>,nltk.pos_tag(leme))</w:t>
      </w:r>
    </w:p>
    <w:p>
      <w:pPr>
        <w:pStyle w:val="15"/>
        <w:spacing w:before="207"/>
      </w:pPr>
      <w:r>
        <w:rPr>
          <w:color w:val="000000"/>
          <w:shd w:val="clear" w:color="auto" w:fill="EDEDED"/>
        </w:rPr>
        <w:t>Parts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Speech:</w:t>
      </w:r>
      <w:r>
        <w:rPr>
          <w:color w:val="000000"/>
          <w:spacing w:val="56"/>
          <w:w w:val="15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[('real',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'JJ'),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('madrid',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('is',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'VBZ'),</w:t>
      </w:r>
    </w:p>
    <w:p>
      <w:pPr>
        <w:pStyle w:val="15"/>
      </w:pPr>
      <w:r>
        <w:rPr>
          <w:color w:val="000000"/>
          <w:shd w:val="clear" w:color="auto" w:fill="EDEDED"/>
        </w:rPr>
        <w:t>('set',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'VBN'),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('to',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('win',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'VB'),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('the',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'DT'),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('ucl',</w:t>
      </w:r>
    </w:p>
    <w:p>
      <w:pPr>
        <w:pStyle w:val="15"/>
        <w:spacing w:before="6"/>
      </w:pP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('for',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('the',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'DT'),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('season',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('.',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'.'),</w:t>
      </w:r>
    </w:p>
    <w:p>
      <w:pPr>
        <w:pStyle w:val="15"/>
      </w:pPr>
      <w:r>
        <w:rPr>
          <w:color w:val="000000"/>
          <w:shd w:val="clear" w:color="auto" w:fill="EDEDED"/>
        </w:rPr>
        <w:t>('benzema',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('might',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'MD'),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('win',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'VB'),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('balon',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'NN'),</w:t>
      </w:r>
    </w:p>
    <w:p>
      <w:pPr>
        <w:pStyle w:val="15"/>
      </w:pPr>
      <w:r>
        <w:rPr>
          <w:color w:val="000000"/>
          <w:shd w:val="clear" w:color="auto" w:fill="EDEDED"/>
        </w:rPr>
        <w:t>('dor',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('.',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'.'),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('salah',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('might',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'MD'),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('be',</w:t>
      </w:r>
    </w:p>
    <w:p>
      <w:pPr>
        <w:pStyle w:val="15"/>
      </w:pPr>
      <w:r>
        <w:rPr>
          <w:color w:val="000000"/>
          <w:shd w:val="clear" w:color="auto" w:fill="EDEDED"/>
        </w:rPr>
        <w:t>'VB'),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('the',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'DT'),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('runner',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'NN'),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('up',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'RP')]</w:t>
      </w:r>
    </w:p>
    <w:p>
      <w:pPr>
        <w:pStyle w:val="15"/>
        <w:spacing w:before="206"/>
      </w:pPr>
      <w:r>
        <w:rPr>
          <w:color w:val="1E1B1A"/>
        </w:rPr>
        <w:t>//Stop</w:t>
      </w:r>
      <w:r>
        <w:rPr>
          <w:color w:val="1E1B1A"/>
          <w:spacing w:val="-4"/>
        </w:rPr>
        <w:t xml:space="preserve"> Word</w:t>
      </w:r>
    </w:p>
    <w:p>
      <w:pPr>
        <w:pStyle w:val="15"/>
        <w:spacing w:before="207" w:line="247" w:lineRule="auto"/>
        <w:ind w:right="2929"/>
      </w:pPr>
      <w:r>
        <w:rPr>
          <w:color w:val="1E1B1A"/>
        </w:rPr>
        <w:t>sw_nltk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stopwords.words(</w:t>
      </w:r>
      <w:r>
        <w:rPr>
          <w:color w:val="007F00"/>
        </w:rPr>
        <w:t>'english'</w:t>
      </w:r>
      <w:r>
        <w:rPr>
          <w:color w:val="1E1B1A"/>
        </w:rPr>
        <w:t xml:space="preserve">) </w:t>
      </w: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(sw_nltk)</w:t>
      </w:r>
    </w:p>
    <w:p>
      <w:pPr>
        <w:pStyle w:val="15"/>
        <w:spacing w:after="0" w:line="247" w:lineRule="auto"/>
        <w:sectPr>
          <w:pgSz w:w="12240" w:h="15840"/>
          <w:pgMar w:top="1440" w:right="1440" w:bottom="280" w:left="1440" w:header="0" w:footer="0" w:gutter="0"/>
          <w:docGrid w:linePitch="312" w:charSpace="0"/>
        </w:sectPr>
      </w:pPr>
    </w:p>
    <w:p>
      <w:pPr>
        <w:pStyle w:val="15"/>
        <w:spacing w:before="126"/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-634</wp:posOffset>
                </wp:positionV>
                <wp:extent cx="6076950" cy="5553710"/>
                <wp:effectExtent l="0" t="0" r="0" b="0"/>
                <wp:wrapNone/>
                <wp:docPr id="15" name="组合 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" name="组合 16"/>
                      <wpg:cNvGrpSpPr/>
                      <wpg:grpSpPr>
                        <a:xfrm rot="0">
                          <a:off x="0" y="0"/>
                          <a:ext cx="6076950" cy="5553710"/>
                          <a:chOff x="0" y="0"/>
                          <a:chExt cx="6076950" cy="55537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" name="曲线 17"/>
                        <wps:cNvSpPr/>
                        <wps:spPr>
                          <a:xfrm rot="0">
                            <a:off x="0" y="0"/>
                            <a:ext cx="6076949" cy="5553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65"/>
                                </a:lnTo>
                                <a:lnTo>
                                  <a:pt x="0" y="16067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606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" name="曲线 18"/>
                        <wps:cNvSpPr/>
                        <wps:spPr>
                          <a:xfrm rot="0">
                            <a:off x="634" y="634"/>
                            <a:ext cx="6076315" cy="55530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7"/>
                                </a:moveTo>
                                <a:lnTo>
                                  <a:pt x="21600" y="7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6561"/>
                                </a:lnTo>
                              </a:path>
                              <a:path w="21600" h="21600">
                                <a:moveTo>
                                  <a:pt x="6" y="1656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6067"/>
                                </a:moveTo>
                                <a:lnTo>
                                  <a:pt x="21595" y="18952"/>
                                </a:lnTo>
                              </a:path>
                              <a:path w="21600" h="21600">
                                <a:moveTo>
                                  <a:pt x="6" y="18952"/>
                                </a:moveTo>
                                <a:lnTo>
                                  <a:pt x="6" y="16067"/>
                                </a:lnTo>
                              </a:path>
                              <a:path w="21600" h="21600">
                                <a:moveTo>
                                  <a:pt x="21595" y="18458"/>
                                </a:moveTo>
                                <a:lnTo>
                                  <a:pt x="21595" y="20710"/>
                                </a:lnTo>
                              </a:path>
                              <a:path w="21600" h="21600">
                                <a:moveTo>
                                  <a:pt x="6" y="20710"/>
                                </a:moveTo>
                                <a:lnTo>
                                  <a:pt x="6" y="18458"/>
                                </a:lnTo>
                              </a:path>
                              <a:path w="21600" h="21600">
                                <a:moveTo>
                                  <a:pt x="21595" y="20216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5"/>
                                </a:moveTo>
                                <a:lnTo>
                                  <a:pt x="0" y="21595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216"/>
                                </a:lnTo>
                              </a:path>
                              <a:path w="21600" h="21600">
                                <a:moveTo>
                                  <a:pt x="0" y="7"/>
                                </a:moveTo>
                                <a:lnTo>
                                  <a:pt x="21600" y="7"/>
                                </a:lnTo>
                              </a:path>
                              <a:path w="21600" h="21600">
                                <a:moveTo>
                                  <a:pt x="21595" y="0"/>
                                </a:moveTo>
                                <a:lnTo>
                                  <a:pt x="21595" y="16561"/>
                                </a:lnTo>
                              </a:path>
                              <a:path w="21600" h="21600">
                                <a:moveTo>
                                  <a:pt x="6" y="16561"/>
                                </a:moveTo>
                                <a:lnTo>
                                  <a:pt x="6" y="0"/>
                                </a:lnTo>
                              </a:path>
                              <a:path w="21600" h="21600">
                                <a:moveTo>
                                  <a:pt x="21595" y="16067"/>
                                </a:moveTo>
                                <a:lnTo>
                                  <a:pt x="21595" y="18952"/>
                                </a:lnTo>
                              </a:path>
                              <a:path w="21600" h="21600">
                                <a:moveTo>
                                  <a:pt x="6" y="18952"/>
                                </a:moveTo>
                                <a:lnTo>
                                  <a:pt x="6" y="16067"/>
                                </a:lnTo>
                              </a:path>
                              <a:path w="21600" h="21600">
                                <a:moveTo>
                                  <a:pt x="21595" y="18458"/>
                                </a:moveTo>
                                <a:lnTo>
                                  <a:pt x="21595" y="20710"/>
                                </a:lnTo>
                              </a:path>
                              <a:path w="21600" h="21600">
                                <a:moveTo>
                                  <a:pt x="6" y="20710"/>
                                </a:moveTo>
                                <a:lnTo>
                                  <a:pt x="6" y="18458"/>
                                </a:lnTo>
                              </a:path>
                              <a:path w="21600" h="21600">
                                <a:moveTo>
                                  <a:pt x="21595" y="20216"/>
                                </a:moveTo>
                                <a:lnTo>
                                  <a:pt x="21595" y="21600"/>
                                </a:lnTo>
                              </a:path>
                              <a:path w="21600" h="21600">
                                <a:moveTo>
                                  <a:pt x="21600" y="21595"/>
                                </a:moveTo>
                                <a:lnTo>
                                  <a:pt x="0" y="21595"/>
                                </a:lnTo>
                              </a:path>
                              <a:path w="21600" h="21600">
                                <a:moveTo>
                                  <a:pt x="6" y="21600"/>
                                </a:moveTo>
                                <a:lnTo>
                                  <a:pt x="6" y="20216"/>
                                </a:lnTo>
                              </a:path>
                            </a:pathLst>
                          </a:custGeom>
                          <a:noFill/>
                          <a:ln w="3175" cmpd="sng" cap="flat">
                            <a:solidFill>
                              <a:srgbClr val="E2E2E2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" o:spid="_x0000_s19" coordorigin="1335,1439" coordsize="9570,8746" style="position:absolute;&#10;margin-left:66.75pt;&#10;margin-top:-0.049998477pt;&#10;width:478.50003pt;&#10;height:437.30002pt;&#10;z-index:-1;&#10;mso-position-horizontal:absolute;&#10;mso-position-horizontal-relative:page;&#10;mso-position-vertical:absolute;&#10;mso-wrap-distance-left:8.999863pt;&#10;mso-wrap-distance-right:8.999863pt;">
                <v:shape type="#_x0000_t0" id="曲线 20" o:spid="_x0000_s20" coordsize="9570,8746" path="m9570,l,l,6504l,6505l,8745l9570,8745l9570,6504l9570,l9570,xe" style="position:absolute;&#10;left:1335;&#10;top:1439;&#10;width:9570;&#10;height:8746;" fillcolor="#F4F4F4" stroked="f" strokeweight="1.0pt">
                  <v:stroke color="#000000"/>
                </v:shape>
                <v:shape type="#_x0000_t0" id="曲线 21" o:spid="_x0000_s21" coordsize="9569,8745" path="m,3l9569,3m9567,l9567,6705m3,6705l3,m9567,6504l9567,7672m3,7672l3,6504m9567,7473l9567,8385m3,8385l3,7473m9567,8184l9567,8745m9569,8742l,8742m3,8745l3,8184m,3l9569,3m9567,l9567,6705m3,6705l3,m9567,6504l9567,7672m3,7672l3,6504m9567,7473l9567,8385m3,8385l3,7473m9567,8184l9567,8745m9569,8742l,8742m3,8745l3,8184e" style="position:absolute;&#10;left:1336;&#10;top:1440;&#10;width:9569;&#10;height:8745;" filled="f" stroked="t" strokeweight="0.25pt">
                  <v:stroke color="#E2E2E2"/>
                </v:shape>
              </v:group>
            </w:pict>
          </mc:Fallback>
        </mc:AlternateContent>
      </w:r>
      <w:r>
        <w:rPr>
          <w:color w:val="000000"/>
          <w:shd w:val="clear" w:color="auto" w:fill="EDEDED"/>
        </w:rPr>
        <w:t>['a',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'about',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'above',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'after',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'again',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'against',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'ain',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'all',</w:t>
      </w:r>
    </w:p>
    <w:p>
      <w:pPr>
        <w:pStyle w:val="15"/>
        <w:spacing w:before="6" w:line="247" w:lineRule="auto"/>
      </w:pPr>
      <w:r>
        <w:rPr>
          <w:color w:val="000000"/>
          <w:shd w:val="clear" w:color="auto" w:fill="EDEDED"/>
        </w:rPr>
        <w:t>'am',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'and',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'any',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'are',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'aren',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"aren't",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'as',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'at',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'be',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'because', 'been', 'before', 'being', 'below', 'between', 'both',</w:t>
      </w:r>
    </w:p>
    <w:p>
      <w:pPr>
        <w:pStyle w:val="15"/>
        <w:spacing w:before="0" w:line="248" w:lineRule="exact"/>
      </w:pPr>
      <w:r>
        <w:rPr>
          <w:color w:val="000000"/>
          <w:shd w:val="clear" w:color="auto" w:fill="EDEDED"/>
        </w:rPr>
        <w:t>'but',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'by',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'can',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'couldn',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"couldn't",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'did',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'didn',</w:t>
      </w:r>
    </w:p>
    <w:p>
      <w:pPr>
        <w:pStyle w:val="15"/>
      </w:pPr>
      <w:r>
        <w:rPr>
          <w:color w:val="000000"/>
          <w:shd w:val="clear" w:color="auto" w:fill="EDEDED"/>
        </w:rPr>
        <w:t>"didn't",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'does',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'doesn',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"doesn't",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'doing',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'don',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"don't",</w:t>
      </w:r>
    </w:p>
    <w:p>
      <w:pPr>
        <w:pStyle w:val="15"/>
      </w:pPr>
      <w:r>
        <w:rPr>
          <w:color w:val="000000"/>
          <w:shd w:val="clear" w:color="auto" w:fill="EDEDED"/>
        </w:rPr>
        <w:t>'down',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'during',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'each',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'few',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'for',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'from',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'further',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'had',</w:t>
      </w:r>
    </w:p>
    <w:p>
      <w:pPr>
        <w:pStyle w:val="15"/>
      </w:pPr>
      <w:r>
        <w:rPr>
          <w:color w:val="000000"/>
          <w:shd w:val="clear" w:color="auto" w:fill="EDEDED"/>
        </w:rPr>
        <w:t>'hadn',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"hadn't",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'hasn',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"hasn't",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'have',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'haven',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"haven't",</w:t>
      </w:r>
    </w:p>
    <w:p>
      <w:pPr>
        <w:pStyle w:val="15"/>
        <w:spacing w:before="6"/>
      </w:pPr>
      <w:r>
        <w:rPr>
          <w:color w:val="000000"/>
          <w:shd w:val="clear" w:color="auto" w:fill="EDEDED"/>
        </w:rPr>
        <w:t>'having',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"he'd",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"he'll",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'here',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'hers',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'herself',</w:t>
      </w:r>
    </w:p>
    <w:p>
      <w:pPr>
        <w:pStyle w:val="15"/>
      </w:pPr>
      <w:r>
        <w:rPr>
          <w:color w:val="000000"/>
          <w:shd w:val="clear" w:color="auto" w:fill="EDEDED"/>
        </w:rPr>
        <w:t>"he's",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'him',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'himself',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'his',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'how',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"i'd",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'if',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"i'll",</w:t>
      </w:r>
    </w:p>
    <w:p>
      <w:pPr>
        <w:pStyle w:val="15"/>
      </w:pPr>
      <w:r>
        <w:rPr>
          <w:color w:val="000000"/>
          <w:shd w:val="clear" w:color="auto" w:fill="EDEDED"/>
        </w:rPr>
        <w:t>"i'm",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'into',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'isn',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"isn't",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"it'd",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"it'll",</w:t>
      </w:r>
    </w:p>
    <w:p>
      <w:pPr>
        <w:pStyle w:val="15"/>
      </w:pPr>
      <w:r>
        <w:rPr>
          <w:color w:val="000000"/>
          <w:shd w:val="clear" w:color="auto" w:fill="EDEDED"/>
        </w:rPr>
        <w:t>"it's",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'its',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'itself',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"i've",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'just',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'll',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'ma',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'me',</w:t>
      </w:r>
    </w:p>
    <w:p>
      <w:pPr>
        <w:pStyle w:val="15"/>
      </w:pPr>
      <w:r>
        <w:rPr>
          <w:color w:val="000000"/>
          <w:shd w:val="clear" w:color="auto" w:fill="EDEDED"/>
        </w:rPr>
        <w:t>'mightn',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"mightn't",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'more',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'most',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'mustn',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"mustn't",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'my',</w:t>
      </w:r>
    </w:p>
    <w:p>
      <w:pPr>
        <w:pStyle w:val="15"/>
        <w:spacing w:before="6"/>
      </w:pPr>
      <w:r>
        <w:rPr>
          <w:color w:val="000000"/>
          <w:shd w:val="clear" w:color="auto" w:fill="EDEDED"/>
        </w:rPr>
        <w:t>'myself',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'needn',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"needn't",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'nor',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'not',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'now',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'of',</w:t>
      </w:r>
    </w:p>
    <w:p>
      <w:pPr>
        <w:pStyle w:val="15"/>
      </w:pPr>
      <w:r>
        <w:rPr>
          <w:color w:val="000000"/>
          <w:shd w:val="clear" w:color="auto" w:fill="EDEDED"/>
        </w:rPr>
        <w:t>'off',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'once',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'only',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'or',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'other',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'our',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'ours',</w:t>
      </w:r>
    </w:p>
    <w:p>
      <w:pPr>
        <w:pStyle w:val="15"/>
      </w:pPr>
      <w:r>
        <w:rPr>
          <w:color w:val="000000"/>
          <w:shd w:val="clear" w:color="auto" w:fill="EDEDED"/>
        </w:rPr>
        <w:t>'ourselves',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'out',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'over',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'own',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'same',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'shan',</w:t>
      </w:r>
    </w:p>
    <w:p>
      <w:pPr>
        <w:pStyle w:val="15"/>
      </w:pPr>
      <w:r>
        <w:rPr>
          <w:color w:val="000000"/>
          <w:shd w:val="clear" w:color="auto" w:fill="EDEDED"/>
        </w:rPr>
        <w:t>"shan't",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'she',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"she'd",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"she'll",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"she's",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'should',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'shouldn',</w:t>
      </w:r>
    </w:p>
    <w:p>
      <w:pPr>
        <w:pStyle w:val="15"/>
        <w:spacing w:before="6"/>
      </w:pPr>
      <w:r>
        <w:rPr>
          <w:color w:val="000000"/>
          <w:shd w:val="clear" w:color="auto" w:fill="EDEDED"/>
        </w:rPr>
        <w:t>"shouldn't",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"should've",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'some',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'such',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'than',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'that',</w:t>
      </w:r>
    </w:p>
    <w:p>
      <w:pPr>
        <w:pStyle w:val="15"/>
      </w:pPr>
      <w:r>
        <w:rPr>
          <w:color w:val="000000"/>
          <w:shd w:val="clear" w:color="auto" w:fill="EDEDED"/>
        </w:rPr>
        <w:t>"that'll",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'their',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'theirs',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'them',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'themselves',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'then',</w:t>
      </w:r>
    </w:p>
    <w:p>
      <w:pPr>
        <w:pStyle w:val="15"/>
      </w:pPr>
      <w:r>
        <w:rPr>
          <w:color w:val="000000"/>
          <w:shd w:val="clear" w:color="auto" w:fill="EDEDED"/>
        </w:rPr>
        <w:t>'there',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'these',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'they',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"they'd",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"they'll",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"they're",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"they've",</w:t>
      </w:r>
    </w:p>
    <w:p>
      <w:pPr>
        <w:pStyle w:val="15"/>
      </w:pPr>
      <w:r>
        <w:rPr>
          <w:color w:val="000000"/>
          <w:shd w:val="clear" w:color="auto" w:fill="EDEDED"/>
        </w:rPr>
        <w:t>'this',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'those',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'through',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'too',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'under',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'until',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'up',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've',</w:t>
      </w:r>
    </w:p>
    <w:p>
      <w:pPr>
        <w:pStyle w:val="15"/>
      </w:pPr>
      <w:r>
        <w:rPr>
          <w:color w:val="000000"/>
          <w:shd w:val="clear" w:color="auto" w:fill="EDEDED"/>
        </w:rPr>
        <w:t>'very',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'was',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'wasn',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"wasn't",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"we'd",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"we'll",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"we're",</w:t>
      </w:r>
    </w:p>
    <w:p>
      <w:pPr>
        <w:pStyle w:val="15"/>
        <w:spacing w:before="6"/>
      </w:pPr>
      <w:r>
        <w:rPr>
          <w:color w:val="000000"/>
          <w:shd w:val="clear" w:color="auto" w:fill="EDEDED"/>
        </w:rPr>
        <w:t>'were',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'weren',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"weren't",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"we've",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'what',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'when',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'where',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'which',</w:t>
      </w:r>
    </w:p>
    <w:p>
      <w:pPr>
        <w:pStyle w:val="15"/>
      </w:pPr>
      <w:r>
        <w:rPr>
          <w:color w:val="000000"/>
          <w:shd w:val="clear" w:color="auto" w:fill="EDEDED"/>
        </w:rPr>
        <w:t>'while',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'who',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'whom',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'why',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'will',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'with',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'won',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"won't",</w:t>
      </w:r>
    </w:p>
    <w:p>
      <w:pPr>
        <w:pStyle w:val="15"/>
        <w:spacing w:line="247" w:lineRule="auto"/>
      </w:pPr>
      <w:r>
        <w:rPr>
          <w:color w:val="000000"/>
          <w:shd w:val="clear" w:color="auto" w:fill="EDEDED"/>
        </w:rPr>
        <w:t>'wouldn',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"wouldn't",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'y',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'you',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"you'd",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"you'll",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'your',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"you're",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'yours', 'yourself', 'yourselves', "you've"]</w:t>
      </w:r>
    </w:p>
    <w:p>
      <w:pPr>
        <w:pStyle w:val="15"/>
        <w:spacing w:before="199" w:line="247" w:lineRule="auto"/>
      </w:pPr>
      <w:r>
        <w:rPr>
          <w:color w:val="1E1B1A"/>
        </w:rPr>
        <w:t>words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[word </w:t>
      </w:r>
      <w:r>
        <w:rPr>
          <w:color w:val="7827A0"/>
        </w:rPr>
        <w:t xml:space="preserve">for </w:t>
      </w:r>
      <w:r>
        <w:rPr>
          <w:color w:val="1E1B1A"/>
        </w:rPr>
        <w:t>word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text.split()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word.lower() </w:t>
      </w:r>
      <w:r>
        <w:rPr>
          <w:color w:val="7827A0"/>
        </w:rPr>
        <w:t>not 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sw_nltk] new_text = </w:t>
      </w:r>
      <w:r>
        <w:rPr>
          <w:color w:val="007F00"/>
        </w:rPr>
        <w:t>" "</w:t>
      </w:r>
      <w:r>
        <w:rPr>
          <w:color w:val="1E1B1A"/>
        </w:rPr>
        <w:t>.join(words)</w:t>
      </w:r>
    </w:p>
    <w:p>
      <w:pPr>
        <w:pStyle w:val="15"/>
        <w:spacing w:before="0" w:line="248" w:lineRule="exact"/>
      </w:pPr>
      <w:r>
        <w:rPr>
          <w:color w:val="A95C00"/>
          <w:spacing w:val="-2"/>
        </w:rPr>
        <w:t>print</w:t>
      </w:r>
      <w:r>
        <w:rPr>
          <w:color w:val="1E1B1A"/>
          <w:spacing w:val="-2"/>
        </w:rPr>
        <w:t>(new_text)</w:t>
      </w:r>
    </w:p>
    <w:p>
      <w:pPr>
        <w:pStyle w:val="15"/>
        <w:spacing w:before="206" w:line="247" w:lineRule="auto"/>
      </w:pPr>
      <w:r>
        <w:rPr>
          <w:color w:val="000000"/>
          <w:shd w:val="clear" w:color="auto" w:fill="EDEDED"/>
        </w:rPr>
        <w:t>Real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madrid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UCL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season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Benzema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might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Balon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Salah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might runner</w:t>
      </w:r>
    </w:p>
    <w:p>
      <w:pPr>
        <w:pStyle w:val="15"/>
        <w:spacing w:before="199"/>
      </w:pPr>
      <w:bookmarkStart w:id="0" w:name="_GoBack"/>
      <w:bookmarkEnd w:id="0"/>
    </w:p>
    <w:sectPr>
      <w:pgSz w:w="12240" w:h="15840"/>
      <w:pgMar w:top="1440" w:right="1440" w:bottom="280" w:left="14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" w:hanging="398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A95C0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6" w:hanging="39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72" w:hanging="39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08" w:hanging="39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44" w:hanging="39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80" w:hanging="39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16" w:hanging="39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52" w:hanging="39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88" w:hanging="3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7"/>
      <w:ind w:left="1"/>
    </w:pPr>
    <w:rPr>
      <w:rFonts w:ascii="Courier New" w:eastAsia="Courier New" w:cs="Courier New" w:hAnsi="Courier New"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pPr>
      <w:ind w:left="1" w:right="80"/>
    </w:pPr>
    <w:rPr>
      <w:rFonts w:ascii="Courier New" w:eastAsia="Courier New" w:cs="Courier New" w:hAnsi="Courier New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614</Words>
  <Characters>4499</Characters>
  <Lines>112</Lines>
  <Paragraphs>72</Paragraphs>
  <CharactersWithSpaces>5045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2025-04-23T12:03:49Z</dcterms:created>
  <dcterms:modified xsi:type="dcterms:W3CDTF">2025-04-23T11:01:03Z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2025-03-26T16:00:00Z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2025-03-26T16:00:00Z</vt:filetime>
  </property>
</Properties>
</file>