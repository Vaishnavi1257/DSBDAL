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26"/>
        <w:ind w:left="361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-634</wp:posOffset>
                </wp:positionV>
                <wp:extent cx="6076950" cy="7871460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076950" cy="7871460"/>
                          <a:chOff x="0" y="0"/>
                          <a:chExt cx="6076950" cy="7871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曲线 3"/>
                        <wps:cNvSpPr/>
                        <wps:spPr>
                          <a:xfrm rot="0">
                            <a:off x="0" y="0"/>
                            <a:ext cx="6076949" cy="7871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7"/>
                                </a:lnTo>
                                <a:lnTo>
                                  <a:pt x="0" y="4199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419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66675" y="5310505"/>
                            <a:ext cx="4290695" cy="9747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18011"/>
                                </a:moveTo>
                                <a:lnTo>
                                  <a:pt x="0" y="18011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11"/>
                                </a:lnTo>
                              </a:path>
                              <a:path w="21600" h="21600">
                                <a:moveTo>
                                  <a:pt x="21600" y="14409"/>
                                </a:moveTo>
                                <a:lnTo>
                                  <a:pt x="0" y="14409"/>
                                </a:lnTo>
                                <a:lnTo>
                                  <a:pt x="0" y="17997"/>
                                </a:lnTo>
                                <a:lnTo>
                                  <a:pt x="21600" y="17997"/>
                                </a:lnTo>
                                <a:lnTo>
                                  <a:pt x="21600" y="14409"/>
                                </a:lnTo>
                              </a:path>
                              <a:path w="21600" h="21600">
                                <a:moveTo>
                                  <a:pt x="21600" y="10807"/>
                                </a:moveTo>
                                <a:lnTo>
                                  <a:pt x="0" y="10807"/>
                                </a:lnTo>
                                <a:lnTo>
                                  <a:pt x="0" y="14395"/>
                                </a:lnTo>
                                <a:lnTo>
                                  <a:pt x="21600" y="14395"/>
                                </a:lnTo>
                                <a:lnTo>
                                  <a:pt x="21600" y="10807"/>
                                </a:lnTo>
                              </a:path>
                              <a:path w="21600" h="21600">
                                <a:moveTo>
                                  <a:pt x="21600" y="7204"/>
                                </a:moveTo>
                                <a:lnTo>
                                  <a:pt x="0" y="7204"/>
                                </a:lnTo>
                                <a:lnTo>
                                  <a:pt x="0" y="10792"/>
                                </a:lnTo>
                                <a:lnTo>
                                  <a:pt x="21600" y="10792"/>
                                </a:lnTo>
                                <a:lnTo>
                                  <a:pt x="21600" y="7204"/>
                                </a:lnTo>
                              </a:path>
                              <a:path w="21600" h="21600">
                                <a:moveTo>
                                  <a:pt x="21600" y="3602"/>
                                </a:moveTo>
                                <a:lnTo>
                                  <a:pt x="0" y="3602"/>
                                </a:lnTo>
                                <a:lnTo>
                                  <a:pt x="0" y="7190"/>
                                </a:lnTo>
                                <a:lnTo>
                                  <a:pt x="21600" y="7190"/>
                                </a:lnTo>
                                <a:lnTo>
                                  <a:pt x="21600" y="3602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"/>
                                </a:lnTo>
                                <a:lnTo>
                                  <a:pt x="21600" y="35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曲线 5"/>
                        <wps:cNvSpPr/>
                        <wps:spPr>
                          <a:xfrm rot="0">
                            <a:off x="634" y="634"/>
                            <a:ext cx="6076315" cy="78708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4546"/>
                                </a:lnTo>
                              </a:path>
                              <a:path w="21600" h="21600">
                                <a:moveTo>
                                  <a:pt x="6" y="4546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4198"/>
                                </a:moveTo>
                                <a:lnTo>
                                  <a:pt x="21595" y="7571"/>
                                </a:lnTo>
                              </a:path>
                              <a:path w="21600" h="21600">
                                <a:moveTo>
                                  <a:pt x="6" y="7571"/>
                                </a:moveTo>
                                <a:lnTo>
                                  <a:pt x="6" y="4198"/>
                                </a:lnTo>
                              </a:path>
                              <a:path w="21600" h="21600">
                                <a:moveTo>
                                  <a:pt x="21595" y="7223"/>
                                </a:moveTo>
                                <a:lnTo>
                                  <a:pt x="21595" y="8812"/>
                                </a:lnTo>
                              </a:path>
                              <a:path w="21600" h="21600">
                                <a:moveTo>
                                  <a:pt x="6" y="8812"/>
                                </a:moveTo>
                                <a:lnTo>
                                  <a:pt x="6" y="7223"/>
                                </a:lnTo>
                              </a:path>
                              <a:path w="21600" h="21600">
                                <a:moveTo>
                                  <a:pt x="21595" y="8463"/>
                                </a:moveTo>
                                <a:lnTo>
                                  <a:pt x="21595" y="17597"/>
                                </a:lnTo>
                              </a:path>
                              <a:path w="21600" h="21600">
                                <a:moveTo>
                                  <a:pt x="6" y="17597"/>
                                </a:moveTo>
                                <a:lnTo>
                                  <a:pt x="6" y="8463"/>
                                </a:lnTo>
                              </a:path>
                              <a:path w="21600" h="21600">
                                <a:moveTo>
                                  <a:pt x="21595" y="17248"/>
                                </a:moveTo>
                                <a:lnTo>
                                  <a:pt x="21595" y="18391"/>
                                </a:lnTo>
                              </a:path>
                              <a:path w="21600" h="21600">
                                <a:moveTo>
                                  <a:pt x="6" y="18391"/>
                                </a:moveTo>
                                <a:lnTo>
                                  <a:pt x="6" y="17248"/>
                                </a:lnTo>
                              </a:path>
                              <a:path w="21600" h="21600">
                                <a:moveTo>
                                  <a:pt x="21595" y="18043"/>
                                </a:moveTo>
                                <a:lnTo>
                                  <a:pt x="21595" y="20970"/>
                                </a:lnTo>
                              </a:path>
                              <a:path w="21600" h="21600">
                                <a:moveTo>
                                  <a:pt x="6" y="20970"/>
                                </a:moveTo>
                                <a:lnTo>
                                  <a:pt x="6" y="18043"/>
                                </a:lnTo>
                              </a:path>
                              <a:path w="21600" h="21600">
                                <a:moveTo>
                                  <a:pt x="21595" y="20622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622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4546"/>
                                </a:lnTo>
                              </a:path>
                              <a:path w="21600" h="21600">
                                <a:moveTo>
                                  <a:pt x="6" y="4546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4198"/>
                                </a:moveTo>
                                <a:lnTo>
                                  <a:pt x="21595" y="7571"/>
                                </a:lnTo>
                              </a:path>
                              <a:path w="21600" h="21600">
                                <a:moveTo>
                                  <a:pt x="6" y="7571"/>
                                </a:moveTo>
                                <a:lnTo>
                                  <a:pt x="6" y="4198"/>
                                </a:lnTo>
                              </a:path>
                              <a:path w="21600" h="21600">
                                <a:moveTo>
                                  <a:pt x="21595" y="7223"/>
                                </a:moveTo>
                                <a:lnTo>
                                  <a:pt x="21595" y="8812"/>
                                </a:lnTo>
                              </a:path>
                              <a:path w="21600" h="21600">
                                <a:moveTo>
                                  <a:pt x="6" y="8812"/>
                                </a:moveTo>
                                <a:lnTo>
                                  <a:pt x="6" y="7223"/>
                                </a:lnTo>
                              </a:path>
                              <a:path w="21600" h="21600">
                                <a:moveTo>
                                  <a:pt x="21595" y="8463"/>
                                </a:moveTo>
                                <a:lnTo>
                                  <a:pt x="21595" y="17597"/>
                                </a:lnTo>
                              </a:path>
                              <a:path w="21600" h="21600">
                                <a:moveTo>
                                  <a:pt x="6" y="17597"/>
                                </a:moveTo>
                                <a:lnTo>
                                  <a:pt x="6" y="8463"/>
                                </a:lnTo>
                              </a:path>
                              <a:path w="21600" h="21600">
                                <a:moveTo>
                                  <a:pt x="21595" y="17248"/>
                                </a:moveTo>
                                <a:lnTo>
                                  <a:pt x="21595" y="18391"/>
                                </a:lnTo>
                              </a:path>
                              <a:path w="21600" h="21600">
                                <a:moveTo>
                                  <a:pt x="6" y="18391"/>
                                </a:moveTo>
                                <a:lnTo>
                                  <a:pt x="6" y="17248"/>
                                </a:lnTo>
                              </a:path>
                              <a:path w="21600" h="21600">
                                <a:moveTo>
                                  <a:pt x="21595" y="18043"/>
                                </a:moveTo>
                                <a:lnTo>
                                  <a:pt x="21595" y="20970"/>
                                </a:lnTo>
                              </a:path>
                              <a:path w="21600" h="21600">
                                <a:moveTo>
                                  <a:pt x="6" y="20970"/>
                                </a:moveTo>
                                <a:lnTo>
                                  <a:pt x="6" y="18043"/>
                                </a:lnTo>
                              </a:path>
                              <a:path w="21600" h="21600">
                                <a:moveTo>
                                  <a:pt x="21595" y="20622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622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67944" y="5472429"/>
                            <a:ext cx="97155" cy="8134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" w:line="235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/>
                        <wps:spPr>
                          <a:xfrm rot="0">
                            <a:off x="320039" y="5309870"/>
                            <a:ext cx="433705" cy="9759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">
                          <w:txbxContent>
                            <w:p>
                              <w:pPr>
                                <w:spacing w:before="21" w:line="247" w:lineRule="auto"/>
                                <w:ind w:left="0" w:right="18" w:firstLine="264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who man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woman woman woman</w:t>
                              </w:r>
                            </w:p>
                            <w:p>
                              <w:pPr>
                                <w:spacing w:before="0" w:line="232" w:lineRule="exact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man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文本框 10"/>
                        <wps:cNvSpPr/>
                        <wps:spPr>
                          <a:xfrm rot="0">
                            <a:off x="908685" y="5309870"/>
                            <a:ext cx="2872104" cy="32575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">
                          <w:txbxContent>
                            <w:p>
                              <w:pPr>
                                <w:spacing w:before="0" w:line="247" w:lineRule="auto"/>
                                <w:ind w:left="795" w:right="18" w:hanging="795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adult_male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deck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embark_town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alive True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NaN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文本框 12"/>
                        <wps:cNvSpPr/>
                        <wps:spPr>
                          <a:xfrm rot="0">
                            <a:off x="1329055" y="5634990"/>
                            <a:ext cx="433705" cy="6508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">
                          <w:txbxContent>
                            <w:p>
                              <w:pPr>
                                <w:spacing w:before="0" w:line="247" w:lineRule="auto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False False False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文本框 14"/>
                        <wps:cNvSpPr/>
                        <wps:spPr>
                          <a:xfrm rot="0">
                            <a:off x="1917700" y="5634990"/>
                            <a:ext cx="265430" cy="6508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spacing w:before="21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7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NaN</w:t>
                              </w:r>
                            </w:p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7" w:line="235" w:lineRule="exact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NaN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文本框 16"/>
                        <wps:cNvSpPr/>
                        <wps:spPr>
                          <a:xfrm rot="0">
                            <a:off x="2338070" y="5472429"/>
                            <a:ext cx="937895" cy="8134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">
                          <w:txbxContent>
                            <w:p>
                              <w:pPr>
                                <w:spacing w:before="0" w:line="247" w:lineRule="auto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Southampton Cherbourg Southampton Southampton Southampton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文本框 18"/>
                        <wps:cNvSpPr/>
                        <wps:spPr>
                          <a:xfrm rot="0">
                            <a:off x="3515995" y="5472429"/>
                            <a:ext cx="265430" cy="8134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">
                          <w:txbxContent>
                            <w:p>
                              <w:pPr>
                                <w:spacing w:before="0" w:line="247" w:lineRule="auto"/>
                                <w:ind w:left="0" w:right="18" w:firstLine="132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 xml:space="preserve">no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yes yes yes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文本框 20"/>
                        <wps:cNvSpPr/>
                        <wps:spPr>
                          <a:xfrm rot="0">
                            <a:off x="3936365" y="5309870"/>
                            <a:ext cx="433705" cy="9759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">
                          <w:txbxContent>
                            <w:p>
                              <w:pPr>
                                <w:spacing w:before="0" w:line="247" w:lineRule="auto"/>
                                <w:ind w:left="0" w:right="18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alone False False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 xml:space="preserve">True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False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" o:spid="_x0000_s22" coordorigin="1335,1439" coordsize="9570,12396" style="position:absolute;&#10;margin-left:66.75pt;&#10;margin-top:-0.049998477pt;&#10;width:478.50003pt;&#10;height:619.8pt;&#10;z-index:-1;&#10;mso-position-horizontal:absolute;&#10;mso-position-horizontal-relative:page;&#10;mso-position-vertical:absolute;&#10;mso-wrap-distance-left:8.999863pt;&#10;mso-wrap-distance-right:8.999863pt;">
                <v:shape type="#_x0000_t0" id="曲线 23" o:spid="_x0000_s23" coordsize="9570,12396" path="m9570,l,l,2408l,2409l,12395l9570,12395l9570,2408l9570,l9570,xe" style="position:absolute;&#10;left:1335;&#10;top:1439;&#10;width:9570;&#10;height:12396;" fillcolor="#F4F4F4" stroked="f" strokeweight="1.0pt">
                  <v:stroke color="#000000"/>
                </v:shape>
                <v:shape type="#_x0000_t0" id="曲线 24" o:spid="_x0000_s24" coordsize="6756,1535" path="m6756,1280l,1280l,1535l6756,1535l6756,1280m6756,1023l,1023l,1279l6756,1279l6756,1023m6756,768l,768l,1023l6756,1023l6756,768m6756,511l,511l,766l6756,766l6756,511m6756,256l,256l,511l6756,511l6756,256m6756,l,l,254l6756,254l6756,e" style="position:absolute;&#10;left:1440;&#10;top:9802;&#10;width:6756;&#10;height:1535;" fillcolor="#EDEDED" stroked="f" strokeweight="1.0pt">
                  <v:stroke color="#000000"/>
                </v:shape>
                <v:shape type="#_x0000_t0" id="曲线 25" o:spid="_x0000_s25" coordsize="9569,12395" path="m,3l9569,3m9567,l9567,2608m3,2608l3,m9567,2408l9567,4344m3,4344l3,2408m9567,4145l9567,5057m3,5057l3,4145m9567,4856l9567,10097m3,10097l3,4856m9567,9897l9567,10553m3,10553l3,9897m9567,10354l9567,12034m3,12034l3,10354m9567,11834l9567,12395m9569,12392l,12392m3,12395l3,11834m,3l9569,3m9567,l9567,2608m3,2608l3,m9567,2408l9567,4344m3,4344l3,2408m9567,4145l9567,5057m3,5057l3,4145m9567,4856l9567,10097m3,10097l3,4856m9567,9897l9567,10553m3,10553l3,9897m9567,10354l9567,12034m3,12034l3,10354m9567,11834l9567,12395m9569,12392l,12392m3,12395l3,11834e" style="position:absolute;&#10;left:1336;&#10;top:1440;&#10;width:9569;&#10;height:12395;" filled="f" stroked="t" strokeweight="0.25pt">
                  <v:stroke color="#E2E2E2"/>
                </v:shape>
                <v:shape type="#_x0000_t202" id="文本框 26" o:spid="_x0000_s26" style="position:absolute;&#10;left:1441;&#10;top:10057;&#10;width:153;&#10;height:1281;&#10;mso-wrap-style:square;" filled="f" stroked="f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7" w:line="235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4</w:t>
                        </w:r>
                      </w:p>
                    </w:txbxContent>
                  </v:textbox>
                  <v:stroke color="#000000"/>
                </v:shape>
                <v:shape type="#_x0000_t202" id="文本框 27" o:spid="_x0000_s27" style="position:absolute;&#10;left:1839;&#10;top:9801;&#10;width:683;&#10;height:1536;&#10;mso-wrap-style:square;" filled="f" stroked="f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21" w:line="247" w:lineRule="auto"/>
                          <w:ind w:left="0" w:right="18" w:firstLine="2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 xml:space="preserve">who man </w:t>
                        </w:r>
                        <w:r>
                          <w:rPr>
                            <w:spacing w:val="-2"/>
                            <w:sz w:val="22"/>
                          </w:rPr>
                          <w:t>woman woman woman</w:t>
                        </w:r>
                      </w:p>
                      <w:p>
                        <w:pPr>
                          <w:spacing w:before="0" w:line="232" w:lineRule="exact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man</w:t>
                        </w:r>
                      </w:p>
                    </w:txbxContent>
                  </v:textbox>
                  <v:stroke color="#000000"/>
                </v:shape>
                <v:shape type="#_x0000_t202" id="文本框 28" o:spid="_x0000_s28" style="position:absolute;&#10;left:2766;&#10;top:9801;&#10;width:4522;&#10;height:512;&#10;mso-wrap-style:square;" filled="f" stroked="f" strokeweight="1.0pt">
                  <v:textbox id="850" inset="0mm,0mm,0mm,0mm" o:insetmode="custom" style="layout-flow:horizontal;&#10;v-text-anchor:top;">
                    <w:txbxContent>
                      <w:p>
                        <w:pPr>
                          <w:spacing w:before="0" w:line="247" w:lineRule="auto"/>
                          <w:ind w:left="795" w:right="18" w:hanging="79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adult_male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deck</w:t>
                        </w:r>
                        <w:r>
                          <w:rPr>
                            <w:spacing w:val="8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embark_town</w:t>
                        </w:r>
                        <w:r>
                          <w:rPr>
                            <w:spacing w:val="-6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alive True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NaN</w:t>
                        </w:r>
                      </w:p>
                    </w:txbxContent>
                  </v:textbox>
                  <v:stroke color="#000000"/>
                </v:shape>
                <v:shape type="#_x0000_t202" id="文本框 29" o:spid="_x0000_s29" style="position:absolute;&#10;left:3428;&#10;top:10313;&#10;width:683;&#10;height:1024;&#10;mso-wrap-style:square;" filled="f" stroked="f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0" w:line="247" w:lineRule="auto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 xml:space="preserve">False False False </w:t>
                        </w:r>
                        <w:r>
                          <w:rPr>
                            <w:spacing w:val="-4"/>
                            <w:sz w:val="22"/>
                          </w:rPr>
                          <w:t>True</w:t>
                        </w:r>
                      </w:p>
                    </w:txbxContent>
                  </v:textbox>
                  <v:stroke color="#000000"/>
                </v:shape>
                <v:shape type="#_x0000_t202" id="文本框 30" o:spid="_x0000_s30" style="position:absolute;&#10;left:4355;&#10;top:10313;&#10;width:418;&#10;height:1024;&#10;mso-wrap-style:square;" filled="f" stroked="f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21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C</w:t>
                        </w:r>
                      </w:p>
                      <w:p>
                        <w:pPr>
                          <w:spacing w:before="7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NaN</w:t>
                        </w:r>
                      </w:p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C</w:t>
                        </w:r>
                      </w:p>
                      <w:p>
                        <w:pPr>
                          <w:spacing w:before="7" w:line="235" w:lineRule="exact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NaN</w:t>
                        </w:r>
                      </w:p>
                    </w:txbxContent>
                  </v:textbox>
                  <v:stroke color="#000000"/>
                </v:shape>
                <v:shape type="#_x0000_t202" id="文本框 31" o:spid="_x0000_s31" style="position:absolute;&#10;left:5017;&#10;top:10057;&#10;width:1477;&#10;height:1281;&#10;mso-wrap-style:square;" filled="f" stroked="f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0" w:line="247" w:lineRule="auto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Southampton Cherbourg Southampton Southampton Southampton</w:t>
                        </w:r>
                      </w:p>
                    </w:txbxContent>
                  </v:textbox>
                  <v:stroke color="#000000"/>
                </v:shape>
                <v:shape type="#_x0000_t202" id="文本框 32" o:spid="_x0000_s32" style="position:absolute;&#10;left:6872;&#10;top:10057;&#10;width:418;&#10;height:1281;&#10;mso-wrap-style:square;" filled="f" stroked="f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247" w:lineRule="auto"/>
                          <w:ind w:left="0" w:right="18" w:firstLine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 xml:space="preserve">no 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yes yes yes </w:t>
                        </w:r>
                        <w:r>
                          <w:rPr>
                            <w:spacing w:val="-6"/>
                            <w:sz w:val="22"/>
                          </w:rPr>
                          <w:t>no</w:t>
                        </w:r>
                      </w:p>
                    </w:txbxContent>
                  </v:textbox>
                  <v:stroke color="#000000"/>
                </v:shape>
                <v:shape type="#_x0000_t202" id="文本框 33" o:spid="_x0000_s33" style="position:absolute;&#10;left:7534;&#10;top:9801;&#10;width:683;&#10;height:1536;&#10;mso-wrap-style:square;" filled="f" stroked="f" strokeweight="1.0pt">
                  <v:textbox id="855" inset="0mm,0mm,0mm,0mm" o:insetmode="custom" style="layout-flow:horizontal;&#10;v-text-anchor:top;">
                    <w:txbxContent>
                      <w:p>
                        <w:pPr>
                          <w:spacing w:before="0" w:line="247" w:lineRule="auto"/>
                          <w:ind w:left="0" w:right="18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 xml:space="preserve">alone False False </w:t>
                        </w:r>
                        <w:r>
                          <w:rPr>
                            <w:spacing w:val="-4"/>
                            <w:sz w:val="22"/>
                          </w:rPr>
                          <w:t xml:space="preserve">True 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False </w:t>
                        </w:r>
                        <w:r>
                          <w:rPr>
                            <w:spacing w:val="-4"/>
                            <w:sz w:val="22"/>
                          </w:rPr>
                          <w:t>True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A95C00"/>
          <w:spacing w:val="-10"/>
        </w:rPr>
        <w:t>8</w:t>
      </w:r>
    </w:p>
    <w:p>
      <w:pPr>
        <w:pStyle w:val="15"/>
        <w:spacing w:before="6" w:line="247" w:lineRule="auto"/>
        <w:ind w:left="361" w:right="704"/>
      </w:pPr>
      <w:r>
        <w:rPr>
          <w:color w:val="1E1B1A"/>
        </w:rPr>
        <w:t>Aim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1.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Use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inbuilt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dataset </w:t>
      </w:r>
      <w:r>
        <w:rPr>
          <w:color w:val="007F00"/>
        </w:rPr>
        <w:t>'titanic'</w:t>
      </w:r>
      <w:r>
        <w:rPr>
          <w:color w:val="1E1B1A"/>
        </w:rPr>
        <w:t>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contains </w:t>
      </w:r>
      <w:r>
        <w:rPr>
          <w:color w:val="A95C00"/>
        </w:rPr>
        <w:t xml:space="preserve">891 </w:t>
      </w:r>
      <w:r>
        <w:rPr>
          <w:color w:val="1E1B1A"/>
        </w:rPr>
        <w:t xml:space="preserve">rows </w:t>
      </w:r>
      <w:r>
        <w:rPr>
          <w:color w:val="7827A0"/>
        </w:rPr>
        <w:t xml:space="preserve">and </w:t>
      </w:r>
      <w:r>
        <w:rPr>
          <w:color w:val="1E1B1A"/>
        </w:rPr>
        <w:t>contains information</w:t>
      </w:r>
    </w:p>
    <w:p>
      <w:pPr>
        <w:pStyle w:val="15"/>
        <w:spacing w:line="247" w:lineRule="auto"/>
        <w:ind w:left="361"/>
      </w:pPr>
      <w:r>
        <w:rPr>
          <w:color w:val="1E1B1A"/>
        </w:rPr>
        <w:t>about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passengers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who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boarded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unfortunate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Titanic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ship.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Use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 Seaborn library to</w:t>
      </w:r>
    </w:p>
    <w:p>
      <w:pPr>
        <w:pStyle w:val="15"/>
        <w:spacing w:line="248" w:lineRule="exact"/>
        <w:ind w:left="361"/>
      </w:pPr>
      <w:r>
        <w:rPr>
          <w:color w:val="1E1B1A"/>
        </w:rPr>
        <w:t>see</w:t>
      </w:r>
      <w:r>
        <w:rPr>
          <w:color w:val="1E1B1A"/>
          <w:spacing w:val="-3"/>
        </w:rPr>
        <w:t xml:space="preserve"> </w:t>
      </w:r>
      <w:r>
        <w:rPr>
          <w:color w:val="7827A0"/>
        </w:rPr>
        <w:t>if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we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can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find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any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patterns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data.</w:t>
      </w:r>
    </w:p>
    <w:p>
      <w:pPr>
        <w:pStyle w:val="15"/>
        <w:spacing w:before="6" w:line="247" w:lineRule="auto"/>
        <w:ind w:left="361" w:right="381"/>
      </w:pPr>
      <w:r>
        <w:rPr>
          <w:color w:val="A95C00"/>
        </w:rPr>
        <w:t>2.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Write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code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check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how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price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ticket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(column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name: </w:t>
      </w:r>
      <w:r>
        <w:rPr>
          <w:color w:val="007F00"/>
        </w:rPr>
        <w:t>'fare'</w:t>
      </w:r>
      <w:r>
        <w:rPr>
          <w:color w:val="1E1B1A"/>
        </w:rPr>
        <w:t xml:space="preserve">) </w:t>
      </w:r>
      <w:r>
        <w:rPr>
          <w:color w:val="7827A0"/>
        </w:rPr>
        <w:t xml:space="preserve">for </w:t>
      </w:r>
      <w:r>
        <w:rPr>
          <w:color w:val="1E1B1A"/>
        </w:rPr>
        <w:t>each passenger</w:t>
      </w:r>
    </w:p>
    <w:p>
      <w:pPr>
        <w:pStyle w:val="15"/>
        <w:spacing w:line="248" w:lineRule="exact"/>
        <w:ind w:left="361"/>
      </w:pPr>
      <w:r>
        <w:rPr>
          <w:color w:val="7827A0"/>
        </w:rPr>
        <w:t>is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distributed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by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plotting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histogram</w:t>
      </w:r>
    </w:p>
    <w:p>
      <w:pPr>
        <w:pStyle w:val="15"/>
        <w:spacing w:before="206" w:line="247" w:lineRule="auto"/>
        <w:ind w:left="361" w:right="6468"/>
      </w:pP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10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pd </w:t>
      </w:r>
      <w:r>
        <w:rPr>
          <w:color w:val="7827A0"/>
        </w:rPr>
        <w:t xml:space="preserve">import </w:t>
      </w:r>
      <w:r>
        <w:rPr>
          <w:color w:val="1E1B1A"/>
        </w:rPr>
        <w:t xml:space="preserve">numpy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>
      <w:pPr>
        <w:pStyle w:val="15"/>
        <w:spacing w:line="247" w:lineRule="auto"/>
        <w:ind w:left="361" w:right="4877"/>
      </w:pP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matplotlib.pyplot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 xml:space="preserve">plt </w:t>
      </w:r>
      <w:r>
        <w:rPr>
          <w:color w:val="7827A0"/>
        </w:rPr>
        <w:t xml:space="preserve">import </w:t>
      </w:r>
      <w:r>
        <w:rPr>
          <w:color w:val="1E1B1A"/>
        </w:rPr>
        <w:t xml:space="preserve">seaborn </w:t>
      </w:r>
      <w:r>
        <w:rPr>
          <w:color w:val="7827A0"/>
        </w:rPr>
        <w:t xml:space="preserve">as </w:t>
      </w:r>
      <w:r>
        <w:rPr>
          <w:color w:val="1E1B1A"/>
        </w:rPr>
        <w:t>sns</w:t>
      </w:r>
    </w:p>
    <w:p>
      <w:pPr>
        <w:pStyle w:val="15"/>
        <w:spacing w:line="247" w:lineRule="auto"/>
        <w:ind w:left="361" w:right="4877"/>
      </w:pPr>
      <w:r>
        <w:rPr>
          <w:color w:val="7827A0"/>
        </w:rPr>
        <w:t xml:space="preserve">import </w:t>
      </w:r>
      <w:r>
        <w:rPr>
          <w:color w:val="1E1B1A"/>
        </w:rPr>
        <w:t xml:space="preserve">warnings </w:t>
      </w:r>
      <w:r>
        <w:rPr>
          <w:color w:val="1E1B1A"/>
          <w:spacing w:val="-2"/>
        </w:rPr>
        <w:t>warnings.filterwarnings(</w:t>
      </w:r>
      <w:r>
        <w:rPr>
          <w:color w:val="007F00"/>
          <w:spacing w:val="-2"/>
        </w:rPr>
        <w:t>'ignore'</w:t>
      </w:r>
      <w:r>
        <w:rPr>
          <w:color w:val="1E1B1A"/>
          <w:spacing w:val="-2"/>
        </w:rPr>
        <w:t>)</w:t>
      </w:r>
    </w:p>
    <w:p>
      <w:pPr>
        <w:pStyle w:val="15"/>
        <w:spacing w:before="196" w:line="247" w:lineRule="auto"/>
        <w:ind w:left="361" w:right="3051"/>
      </w:pPr>
      <w:r>
        <w:rPr>
          <w:color w:val="1E1B1A"/>
        </w:rPr>
        <w:t>dataset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sns.load_dataset(</w:t>
      </w:r>
      <w:r>
        <w:rPr>
          <w:color w:val="007F00"/>
        </w:rPr>
        <w:t>'titanic'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dataset.head()</w:t>
      </w:r>
    </w:p>
    <w:p>
      <w:pPr>
        <w:pStyle w:val="15"/>
        <w:spacing w:before="9"/>
        <w:ind w:left="0"/>
        <w:rPr>
          <w:sz w:val="15"/>
        </w:rPr>
      </w:pPr>
    </w:p>
    <w:tbl>
      <w:tblPr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1"/>
        <w:gridCol w:w="1060"/>
        <w:gridCol w:w="795"/>
        <w:gridCol w:w="927"/>
        <w:gridCol w:w="927"/>
        <w:gridCol w:w="1126"/>
        <w:gridCol w:w="1128"/>
      </w:tblGrid>
      <w:tr>
        <w:trPr>
          <w:trHeight w:val="254"/>
        </w:trPr>
        <w:tc>
          <w:tcPr>
            <w:tcW w:w="2651" w:type="dxa"/>
            <w:shd w:val="clear" w:color="auto" w:fill="EDEDED"/>
          </w:tcPr>
          <w:p>
            <w:pPr>
              <w:pStyle w:val="17"/>
              <w:spacing w:before="20"/>
              <w:ind w:left="399"/>
              <w:rPr>
                <w:sz w:val="22"/>
              </w:rPr>
            </w:pPr>
            <w:r>
              <w:rPr>
                <w:sz w:val="22"/>
              </w:rPr>
              <w:t>survived</w:t>
            </w:r>
            <w:r>
              <w:rPr>
                <w:spacing w:val="59"/>
                <w:w w:val="15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pclass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sex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sibsp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spacing w:before="20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parch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spacing w:before="20"/>
              <w:ind w:right="6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fare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before="20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embarked</w:t>
            </w:r>
          </w:p>
        </w:tc>
      </w:tr>
      <w:tr>
        <w:trPr>
          <w:trHeight w:val="255"/>
        </w:trPr>
        <w:tc>
          <w:tcPr>
            <w:tcW w:w="2651" w:type="dxa"/>
          </w:tcPr>
          <w:p>
            <w:pPr>
              <w:pStyle w:val="17"/>
              <w:ind w:left="1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62"/>
                <w:w w:val="15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\</w:t>
            </w:r>
          </w:p>
        </w:tc>
        <w:tc>
          <w:tcPr>
            <w:tcW w:w="10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val="255"/>
        </w:trPr>
        <w:tc>
          <w:tcPr>
            <w:tcW w:w="2651" w:type="dxa"/>
            <w:shd w:val="clear" w:color="auto" w:fill="EDEDED"/>
          </w:tcPr>
          <w:p>
            <w:pPr>
              <w:pStyle w:val="17"/>
              <w:tabs>
                <w:tab w:val="left" w:pos="1326"/>
                <w:tab w:val="left" w:pos="2385"/>
              </w:tabs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22.0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ind w:right="6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7.2500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</w:tr>
      <w:tr>
        <w:trPr>
          <w:trHeight w:val="256"/>
        </w:trPr>
        <w:tc>
          <w:tcPr>
            <w:tcW w:w="2651" w:type="dxa"/>
          </w:tcPr>
          <w:p>
            <w:pPr>
              <w:pStyle w:val="17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Third</w:t>
            </w:r>
          </w:p>
        </w:tc>
        <w:tc>
          <w:tcPr>
            <w:tcW w:w="10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val="255"/>
        </w:trPr>
        <w:tc>
          <w:tcPr>
            <w:tcW w:w="2651" w:type="dxa"/>
            <w:shd w:val="clear" w:color="auto" w:fill="EDEDED"/>
          </w:tcPr>
          <w:p>
            <w:pPr>
              <w:pStyle w:val="17"/>
              <w:tabs>
                <w:tab w:val="left" w:pos="1326"/>
                <w:tab w:val="left" w:pos="2385"/>
              </w:tabs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38.0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ind w:right="6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71.2833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</w:tr>
      <w:tr>
        <w:trPr>
          <w:trHeight w:val="256"/>
        </w:trPr>
        <w:tc>
          <w:tcPr>
            <w:tcW w:w="2651" w:type="dxa"/>
          </w:tcPr>
          <w:p>
            <w:pPr>
              <w:pStyle w:val="17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First</w:t>
            </w:r>
          </w:p>
        </w:tc>
        <w:tc>
          <w:tcPr>
            <w:tcW w:w="10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val="255"/>
        </w:trPr>
        <w:tc>
          <w:tcPr>
            <w:tcW w:w="2651" w:type="dxa"/>
            <w:shd w:val="clear" w:color="auto" w:fill="EDEDED"/>
          </w:tcPr>
          <w:p>
            <w:pPr>
              <w:pStyle w:val="17"/>
              <w:tabs>
                <w:tab w:val="left" w:pos="1326"/>
                <w:tab w:val="left" w:pos="2385"/>
              </w:tabs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26.0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ind w:right="6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7.9250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</w:tr>
      <w:tr>
        <w:trPr>
          <w:trHeight w:val="255"/>
        </w:trPr>
        <w:tc>
          <w:tcPr>
            <w:tcW w:w="2651" w:type="dxa"/>
          </w:tcPr>
          <w:p>
            <w:pPr>
              <w:pStyle w:val="17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Third</w:t>
            </w:r>
          </w:p>
        </w:tc>
        <w:tc>
          <w:tcPr>
            <w:tcW w:w="10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val="256"/>
        </w:trPr>
        <w:tc>
          <w:tcPr>
            <w:tcW w:w="2651" w:type="dxa"/>
            <w:shd w:val="clear" w:color="auto" w:fill="EDEDED"/>
          </w:tcPr>
          <w:p>
            <w:pPr>
              <w:pStyle w:val="17"/>
              <w:tabs>
                <w:tab w:val="left" w:pos="1326"/>
                <w:tab w:val="left" w:pos="2385"/>
              </w:tabs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35.0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ind w:right="6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53.1000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</w:tr>
      <w:tr>
        <w:trPr>
          <w:trHeight w:val="255"/>
        </w:trPr>
        <w:tc>
          <w:tcPr>
            <w:tcW w:w="2651" w:type="dxa"/>
          </w:tcPr>
          <w:p>
            <w:pPr>
              <w:pStyle w:val="17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First</w:t>
            </w:r>
          </w:p>
        </w:tc>
        <w:tc>
          <w:tcPr>
            <w:tcW w:w="1060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6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>
            <w:pPr>
              <w:pStyle w:val="17"/>
              <w:spacing w:before="0" w:line="240" w:lineRule="auto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val="512"/>
        </w:trPr>
        <w:tc>
          <w:tcPr>
            <w:tcW w:w="2651" w:type="dxa"/>
            <w:shd w:val="clear" w:color="auto" w:fill="EDEDED"/>
          </w:tcPr>
          <w:p>
            <w:pPr>
              <w:pStyle w:val="17"/>
              <w:tabs>
                <w:tab w:val="left" w:pos="1326"/>
                <w:tab w:val="left" w:pos="2385"/>
              </w:tabs>
              <w:spacing w:line="240" w:lineRule="auto"/>
              <w:ind w:lef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3</w:t>
            </w:r>
          </w:p>
          <w:p>
            <w:pPr>
              <w:pStyle w:val="17"/>
              <w:spacing w:before="6"/>
              <w:ind w:left="1"/>
              <w:rPr>
                <w:sz w:val="22"/>
              </w:rPr>
            </w:pPr>
            <w:r>
              <w:rPr>
                <w:spacing w:val="-2"/>
                <w:sz w:val="22"/>
              </w:rPr>
              <w:t>Third</w:t>
            </w:r>
          </w:p>
        </w:tc>
        <w:tc>
          <w:tcPr>
            <w:tcW w:w="1060" w:type="dxa"/>
            <w:shd w:val="clear" w:color="auto" w:fill="EDEDED"/>
          </w:tcPr>
          <w:p>
            <w:pPr>
              <w:pStyle w:val="17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795" w:type="dxa"/>
            <w:shd w:val="clear" w:color="auto" w:fill="EDEDED"/>
          </w:tcPr>
          <w:p>
            <w:pPr>
              <w:pStyle w:val="17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35.0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27" w:type="dxa"/>
            <w:shd w:val="clear" w:color="auto" w:fill="EDEDED"/>
          </w:tcPr>
          <w:p>
            <w:pPr>
              <w:pStyle w:val="17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126" w:type="dxa"/>
            <w:shd w:val="clear" w:color="auto" w:fill="EDEDED"/>
          </w:tcPr>
          <w:p>
            <w:pPr>
              <w:pStyle w:val="17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8.0500</w:t>
            </w:r>
          </w:p>
        </w:tc>
        <w:tc>
          <w:tcPr>
            <w:tcW w:w="1128" w:type="dxa"/>
            <w:shd w:val="clear" w:color="auto" w:fill="EDEDED"/>
          </w:tcPr>
          <w:p>
            <w:pPr>
              <w:pStyle w:val="17"/>
              <w:spacing w:line="240" w:lineRule="auto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</w:tr>
    </w:tbl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5"/>
        <w:spacing w:before="3"/>
        <w:ind w:left="0"/>
      </w:pPr>
    </w:p>
    <w:p>
      <w:pPr>
        <w:pStyle w:val="15"/>
        <w:ind w:left="361"/>
      </w:pPr>
      <w:r>
        <w:rPr>
          <w:color w:val="1E1B1A"/>
        </w:rPr>
        <w:t>sns.displot(x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dataset[</w:t>
      </w:r>
      <w:r>
        <w:rPr>
          <w:color w:val="007F00"/>
        </w:rPr>
        <w:t>'age'</w:t>
      </w:r>
      <w:r>
        <w:rPr>
          <w:color w:val="1E1B1A"/>
        </w:rPr>
        <w:t>],bins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A95C00"/>
          <w:spacing w:val="-5"/>
        </w:rPr>
        <w:t>10</w:t>
      </w:r>
      <w:r>
        <w:rPr>
          <w:color w:val="1E1B1A"/>
          <w:spacing w:val="-5"/>
        </w:rPr>
        <w:t>)</w:t>
      </w:r>
    </w:p>
    <w:p>
      <w:pPr>
        <w:pStyle w:val="15"/>
        <w:spacing w:before="207" w:line="247" w:lineRule="auto"/>
        <w:ind w:left="361" w:right="381"/>
      </w:pPr>
      <w:r>
        <w:rPr>
          <w:color w:val="000000"/>
          <w:spacing w:val="-2"/>
          <w:shd w:val="clear" w:color="auto" w:fill="EDEDED"/>
        </w:rPr>
        <w:t>C:\Users\CNLAB10\anaconda3\Lib\site-packages\seaborn\_oldcore.py:1119: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EDEDED"/>
        </w:rPr>
        <w:t>FutureWarning: use_inf_as_na option is deprecated and will be removed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in a future version. Convert inf values to NaN before operating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instead.</w:t>
      </w:r>
    </w:p>
    <w:p>
      <w:pPr>
        <w:pStyle w:val="15"/>
        <w:tabs>
          <w:tab w:val="left" w:pos="626"/>
        </w:tabs>
        <w:spacing w:line="246" w:lineRule="exact"/>
        <w:ind w:left="360"/>
      </w:pPr>
      <w:r>
        <w:rPr>
          <w:rFonts w:ascii="Times New Roman" w:hAns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2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pd.option_context('mode.use_inf_as_na',</w:t>
      </w:r>
      <w:r>
        <w:rPr>
          <w:color w:val="000000"/>
          <w:spacing w:val="-2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True):</w:t>
      </w:r>
    </w:p>
    <w:p>
      <w:pPr>
        <w:pStyle w:val="15"/>
        <w:spacing w:before="206"/>
        <w:ind w:left="361"/>
      </w:pPr>
      <w:r>
        <w:rPr>
          <w:color w:val="000000"/>
          <w:shd w:val="clear" w:color="auto" w:fill="EDEDED"/>
        </w:rPr>
        <w:t>&lt;seaborn.axisgrid.FacetGrid</w:t>
      </w:r>
      <w:r>
        <w:rPr>
          <w:color w:val="000000"/>
          <w:spacing w:val="-1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1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0x1bb0893a350&gt;</w:t>
      </w:r>
    </w:p>
    <w:p>
      <w:pPr>
        <w:pStyle w:val="15"/>
        <w:spacing w:after="0"/>
        <w:sectPr>
          <w:type w:val="continuous"/>
          <w:pgSz w:w="12240" w:h="15840"/>
          <w:pgMar w:top="1440" w:right="1080" w:bottom="280" w:left="1080" w:header="0" w:footer="0" w:gutter="0"/>
          <w:docGrid w:linePitch="312" w:charSpace="0"/>
        </w:sectPr>
      </w:pPr>
    </w:p>
    <w:p>
      <w:pPr>
        <w:pStyle w:val="15"/>
        <w:ind w:left="701"/>
        <w:rPr>
          <w:sz w:val="20"/>
        </w:rPr>
      </w:pPr>
      <w:r>
        <w:rPr>
          <w:sz w:val="20"/>
        </w:rPr>
        <w:drawing>
          <wp:inline distT="0" distB="0" distL="0" distR="0">
            <wp:extent cx="4353668" cy="4360926"/>
            <wp:effectExtent l="0" t="0" r="0" b="0"/>
            <wp:docPr id="34" name="图片 3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3668" cy="436092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5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195937</wp:posOffset>
                </wp:positionV>
                <wp:extent cx="6073140" cy="1521460"/>
                <wp:effectExtent l="0" t="0" r="0" b="0"/>
                <wp:wrapTopAndBottom/>
                <wp:docPr id="37" name="文本框 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15214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38">
                        <w:txbxContent>
                          <w:p>
                            <w:pPr>
                              <w:pStyle w:val="15"/>
                              <w:spacing w:before="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sns.displot(x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dataset[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],bins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,kde=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ind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pd.option_context('mode.use_inf_as_na',</w:t>
                            </w:r>
                            <w:r>
                              <w:rPr>
                                <w:color w:val="000000"/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True):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&lt;seaborn.axisgrid.FacetGrid</w:t>
                            </w:r>
                            <w:r>
                              <w:rPr>
                                <w:color w:val="000000"/>
                                <w:spacing w:val="-1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0x1bb0c09f7d0&gt;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9" o:spid="_x0000_s39" fillcolor="#F4F4F4" stroked="t" strokeweight="0.25pt" style="position:absolute;&#10;margin-left:66.95pt;&#10;margin-top:15.428126pt;&#10;width:478.2pt;&#10;height:119.799995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57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1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sns.displot(x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dataset[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],bins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A95C00"/>
                          <w:spacing w:val="-2"/>
                        </w:rPr>
                        <w:t>10</w:t>
                      </w:r>
                      <w:r>
                        <w:rPr>
                          <w:color w:val="1E1B1A"/>
                          <w:spacing w:val="-2"/>
                        </w:rPr>
                        <w:t>,kde=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 w:line="247" w:lineRule="auto"/>
                        <w:ind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pd.option_context('mode.use_inf_as_na',</w:t>
                      </w:r>
                      <w:r>
                        <w:rPr>
                          <w:color w:val="000000"/>
                          <w:spacing w:val="-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True):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&lt;seaborn.axisgrid.FacetGrid</w:t>
                      </w:r>
                      <w:r>
                        <w:rPr>
                          <w:color w:val="000000"/>
                          <w:spacing w:val="-1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0x1bb0c09f7d0&gt;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701"/>
        <w:rPr>
          <w:sz w:val="20"/>
        </w:rPr>
      </w:pPr>
      <w:r>
        <w:rPr>
          <w:sz w:val="20"/>
        </w:rPr>
        <w:drawing>
          <wp:inline distT="0" distB="0" distL="0" distR="0">
            <wp:extent cx="4353668" cy="4360926"/>
            <wp:effectExtent l="0" t="0" r="0" b="0"/>
            <wp:docPr id="40" name="图片 4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1" name="图片 4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3668" cy="436092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5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195937</wp:posOffset>
                </wp:positionV>
                <wp:extent cx="6073140" cy="2334260"/>
                <wp:effectExtent l="0" t="0" r="0" b="0"/>
                <wp:wrapTopAndBottom/>
                <wp:docPr id="42" name="文本框 4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23342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43">
                        <w:txbxContent>
                          <w:p>
                            <w:pPr>
                              <w:pStyle w:val="15"/>
                              <w:spacing w:before="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sns.jointplot(x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dataset[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=dataset[</w:t>
                            </w:r>
                            <w:r>
                              <w:rPr>
                                <w:color w:val="007F00"/>
                              </w:rPr>
                              <w:t>'fare'</w:t>
                            </w:r>
                            <w:r>
                              <w:rPr>
                                <w:color w:val="1E1B1A"/>
                              </w:rPr>
                              <w:t>],kind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'scatter'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ind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7" w:lineRule="auto"/>
                              <w:ind w:left="100" w:right="185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 pd.option_context('mode.use_inf_as_na', True):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pd.option_context('mode.use_inf_as_na',</w:t>
                            </w:r>
                            <w:r>
                              <w:rPr>
                                <w:color w:val="000000"/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True):</w:t>
                            </w:r>
                          </w:p>
                          <w:p>
                            <w:pPr>
                              <w:pStyle w:val="15"/>
                              <w:spacing w:before="2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&lt;seaborn.axisgrid.JointGrid</w:t>
                            </w:r>
                            <w:r>
                              <w:rPr>
                                <w:color w:val="000000"/>
                                <w:spacing w:val="-1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0x1bb0c88f490&gt;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4" o:spid="_x0000_s44" fillcolor="#F4F4F4" stroked="t" strokeweight="0.25pt" style="position:absolute;&#10;margin-left:66.95pt;&#10;margin-top:15.428126pt;&#10;width:478.2pt;&#10;height:183.79999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5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1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sns.jointplot(x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dataset[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=dataset[</w:t>
                      </w:r>
                      <w:r>
                        <w:rPr>
                          <w:color w:val="007F00"/>
                        </w:rPr>
                        <w:t>'fare'</w:t>
                      </w:r>
                      <w:r>
                        <w:rPr>
                          <w:color w:val="1E1B1A"/>
                        </w:rPr>
                        <w:t>],kind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'scatter'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 w:line="247" w:lineRule="auto"/>
                        <w:ind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7" w:lineRule="auto"/>
                        <w:ind w:left="100" w:right="185" w:hanging="2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 pd.option_context('mode.use_inf_as_na', True):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pd.option_context('mode.use_inf_as_na',</w:t>
                      </w:r>
                      <w:r>
                        <w:rPr>
                          <w:color w:val="000000"/>
                          <w:spacing w:val="-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True):</w:t>
                      </w:r>
                    </w:p>
                    <w:p>
                      <w:pPr>
                        <w:pStyle w:val="15"/>
                        <w:spacing w:before="2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&lt;seaborn.axisgrid.JointGrid</w:t>
                      </w:r>
                      <w:r>
                        <w:rPr>
                          <w:color w:val="000000"/>
                          <w:spacing w:val="-1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0x1bb0c88f490&gt;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72"/>
        <w:rPr>
          <w:sz w:val="20"/>
        </w:rPr>
      </w:pPr>
      <w:r>
        <w:rPr>
          <w:sz w:val="20"/>
        </w:rPr>
        <w:drawing>
          <wp:inline distT="0" distB="0" distL="0" distR="0">
            <wp:extent cx="5293381" cy="5238654"/>
            <wp:effectExtent l="0" t="0" r="0" b="0"/>
            <wp:docPr id="45" name="图片 4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7" name="图片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3381" cy="52386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8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212447</wp:posOffset>
                </wp:positionV>
                <wp:extent cx="6073140" cy="2334260"/>
                <wp:effectExtent l="0" t="0" r="0" b="0"/>
                <wp:wrapTopAndBottom/>
                <wp:docPr id="48" name="文本框 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23342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49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sns.jointplot(x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dataset[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],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=dataset[</w:t>
                            </w:r>
                            <w:r>
                              <w:rPr>
                                <w:color w:val="007F00"/>
                              </w:rPr>
                              <w:t>'fare'</w:t>
                            </w:r>
                            <w:r>
                              <w:rPr>
                                <w:color w:val="1E1B1A"/>
                              </w:rPr>
                              <w:t>],kind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'hex'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ind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7" w:lineRule="auto"/>
                              <w:ind w:left="100" w:right="185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 pd.option_context('mode.use_inf_as_na', True):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pd.option_context('mode.use_inf_as_na',</w:t>
                            </w:r>
                            <w:r>
                              <w:rPr>
                                <w:color w:val="000000"/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True):</w:t>
                            </w:r>
                          </w:p>
                          <w:p>
                            <w:pPr>
                              <w:pStyle w:val="15"/>
                              <w:spacing w:before="2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&lt;seaborn.axisgrid.JointGrid</w:t>
                            </w:r>
                            <w:r>
                              <w:rPr>
                                <w:color w:val="000000"/>
                                <w:spacing w:val="-1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0x1bb0cb8b190&gt;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0" o:spid="_x0000_s50" fillcolor="#F4F4F4" stroked="t" strokeweight="0.25pt" style="position:absolute;&#10;margin-left:66.95pt;&#10;margin-top:16.728125pt;&#10;width:478.2pt;&#10;height:183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1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sns.jointplot(x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dataset[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],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=dataset[</w:t>
                      </w:r>
                      <w:r>
                        <w:rPr>
                          <w:color w:val="007F00"/>
                        </w:rPr>
                        <w:t>'fare'</w:t>
                      </w:r>
                      <w:r>
                        <w:rPr>
                          <w:color w:val="1E1B1A"/>
                        </w:rPr>
                        <w:t>],kind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</w:rPr>
                        <w:t>'hex'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 w:line="247" w:lineRule="auto"/>
                        <w:ind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7" w:lineRule="auto"/>
                        <w:ind w:left="100" w:right="185" w:hanging="2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 pd.option_context('mode.use_inf_as_na', True):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pd.option_context('mode.use_inf_as_na',</w:t>
                      </w:r>
                      <w:r>
                        <w:rPr>
                          <w:color w:val="000000"/>
                          <w:spacing w:val="-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True):</w:t>
                      </w:r>
                    </w:p>
                    <w:p>
                      <w:pPr>
                        <w:pStyle w:val="15"/>
                        <w:spacing w:before="2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&lt;seaborn.axisgrid.JointGrid</w:t>
                      </w:r>
                      <w:r>
                        <w:rPr>
                          <w:color w:val="000000"/>
                          <w:spacing w:val="-1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-1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0x1bb0cb8b190&gt;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62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394999" cy="5395721"/>
            <wp:effectExtent l="0" t="0" r="0" b="0"/>
            <wp:docPr id="51" name="图片 5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3" name="图片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4999" cy="539572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169267</wp:posOffset>
                </wp:positionV>
                <wp:extent cx="6073140" cy="1521460"/>
                <wp:effectExtent l="0" t="0" r="0" b="0"/>
                <wp:wrapTopAndBottom/>
                <wp:docPr id="54" name="文本框 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15214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55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spacing w:val="-2"/>
                              </w:rPr>
                              <w:t>sns.rugplot(dataset[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'fare'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ind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pd.option_context('mode.use_inf_as_na',</w:t>
                            </w:r>
                            <w:r>
                              <w:rPr>
                                <w:color w:val="000000"/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True):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xlabel='fare'&gt;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6" o:spid="_x0000_s56" fillcolor="#F4F4F4" stroked="t" strokeweight="0.25pt" style="position:absolute;&#10;margin-left:66.95pt;&#10;margin-top:13.328126pt;&#10;width:478.2pt;&#10;height:119.799995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3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spacing w:val="-2"/>
                        </w:rPr>
                        <w:t>sns.rugplot(dataset[</w:t>
                      </w:r>
                      <w:r>
                        <w:rPr>
                          <w:color w:val="007F00"/>
                          <w:spacing w:val="-2"/>
                        </w:rPr>
                        <w:t>'fare'</w:t>
                      </w:r>
                      <w:r>
                        <w:rPr>
                          <w:color w:val="1E1B1A"/>
                          <w:spacing w:val="-2"/>
                        </w:rPr>
                        <w:t>])</w:t>
                      </w:r>
                    </w:p>
                    <w:p>
                      <w:pPr>
                        <w:pStyle w:val="15"/>
                        <w:spacing w:before="207" w:line="247" w:lineRule="auto"/>
                        <w:ind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pd.option_context('mode.use_inf_as_na',</w:t>
                      </w:r>
                      <w:r>
                        <w:rPr>
                          <w:color w:val="000000"/>
                          <w:spacing w:val="-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True):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xlabel='fare'&gt;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44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694" cy="3917441"/>
            <wp:effectExtent l="0" t="0" r="0" b="0"/>
            <wp:docPr id="57" name="图片 5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9" name="图片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694" cy="39174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167997</wp:posOffset>
                </wp:positionV>
                <wp:extent cx="6073140" cy="581660"/>
                <wp:effectExtent l="0" t="0" r="0" b="0"/>
                <wp:wrapTopAndBottom/>
                <wp:docPr id="60" name="文本框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61">
                        <w:txbxContent>
                          <w:p>
                            <w:pPr>
                              <w:pStyle w:val="15"/>
                              <w:spacing w:before="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sns.barplot(x=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2" o:spid="_x0000_s62" fillcolor="#F4F4F4" stroked="t" strokeweight="0.25pt" style="position:absolute;&#10;margin-left:66.95pt;&#10;margin-top:13.228125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1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sns.barplot(x=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63" name="图片 6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5" name="图片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1196339"/>
                <wp:effectExtent l="0" t="0" r="0" b="0"/>
                <wp:wrapTopAndBottom/>
                <wp:docPr id="66" name="文本框 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1196339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67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sns.barplot(x=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estimator=np.std)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C:\Users\CNLAB10\anaconda3\Lib\site-packages\numpy\lib\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nanfunctions.py:1384: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RuntimeWarning: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All-NaN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slice</w:t>
                            </w:r>
                            <w:r>
                              <w:rPr>
                                <w:color w:val="000000"/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encountered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8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_nanquantile_unchecked(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8" o:spid="_x0000_s68" fillcolor="#F4F4F4" stroked="t" strokeweight="0.25pt" style="position:absolute;&#10;margin-left:66.95pt;&#10;margin-top:14.678126pt;&#10;width:478.2pt;&#10;height:94.19999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7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sns.barplot(x=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</w:t>
                      </w:r>
                      <w:r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estimator=np.std)</w:t>
                      </w:r>
                    </w:p>
                    <w:p>
                      <w:pPr>
                        <w:pStyle w:val="15"/>
                        <w:spacing w:before="207" w:line="247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C:\Users\CNLAB10\anaconda3\Lib\site-packages\numpy\lib\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nanfunctions.py:1384: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RuntimeWarning: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All-NaN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slice</w:t>
                      </w:r>
                      <w:r>
                        <w:rPr>
                          <w:color w:val="000000"/>
                          <w:spacing w:val="-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encountered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8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return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_nanquantile_unchecked(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69" name="图片 6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1" name="图片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581660"/>
                <wp:effectExtent l="0" t="0" r="0" b="0"/>
                <wp:wrapTopAndBottom/>
                <wp:docPr id="72" name="文本框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73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sns.countplot(x=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ylabel='count'&gt;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4" o:spid="_x0000_s74" fillcolor="#F4F4F4" stroked="t" strokeweight="0.25pt" style="position:absolute;&#10;margin-left:66.95pt;&#10;margin-top:14.678126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6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sns.countplot(x=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ylabel='count'&gt;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76779" cy="3843528"/>
            <wp:effectExtent l="0" t="0" r="0" b="0"/>
            <wp:docPr id="75" name="图片 7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7" name="图片 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67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7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205462</wp:posOffset>
                </wp:positionV>
                <wp:extent cx="6073140" cy="581660"/>
                <wp:effectExtent l="0" t="0" r="0" b="0"/>
                <wp:wrapTopAndBottom/>
                <wp:docPr id="78" name="文本框 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79">
                        <w:txbxContent>
                          <w:p>
                            <w:pPr>
                              <w:pStyle w:val="15"/>
                              <w:spacing w:before="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sns.countplot(x=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ylabel='count'&gt;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0" o:spid="_x0000_s80" fillcolor="#F4F4F4" stroked="t" strokeweight="0.25pt" style="position:absolute;&#10;margin-left:66.95pt;&#10;margin-top:16.178125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71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1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sns.countplot(x=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ylabel='count'&gt;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76779" cy="3843528"/>
            <wp:effectExtent l="0" t="0" r="0" b="0"/>
            <wp:docPr id="81" name="图片 8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2" name="图片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67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7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205462</wp:posOffset>
                </wp:positionV>
                <wp:extent cx="6073140" cy="581660"/>
                <wp:effectExtent l="0" t="0" r="0" b="0"/>
                <wp:wrapTopAndBottom/>
                <wp:docPr id="83" name="文本框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84">
                        <w:txbxContent>
                          <w:p>
                            <w:pPr>
                              <w:pStyle w:val="15"/>
                              <w:spacing w:before="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sns.boxplot(x=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007F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,data=dataset)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5" o:spid="_x0000_s85" fillcolor="#F4F4F4" stroked="t" strokeweight="0.25pt" style="position:absolute;&#10;margin-left:66.95pt;&#10;margin-top:16.178125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73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19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sns.boxplot(x=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007F0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,data=dataset)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010563" cy="3806571"/>
            <wp:effectExtent l="0" t="0" r="0" b="0"/>
            <wp:docPr id="86" name="图片 8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8" name="图片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563" cy="38065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9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223242</wp:posOffset>
                </wp:positionV>
                <wp:extent cx="6073140" cy="581660"/>
                <wp:effectExtent l="0" t="0" r="0" b="0"/>
                <wp:wrapTopAndBottom/>
                <wp:docPr id="89" name="文本框 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90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sns.boxplot(x=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007F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007F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,data=dataset,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hue=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"survived"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1" o:spid="_x0000_s91" fillcolor="#F4F4F4" stroked="t" strokeweight="0.25pt" style="position:absolute;&#10;margin-left:66.95pt;&#10;margin-top:17.578125pt;&#10;width:478.2pt;&#10;height:45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7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sns.boxplot(x=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007F00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007F0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,data=dataset,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hue=</w:t>
                      </w:r>
                      <w:r>
                        <w:rPr>
                          <w:color w:val="007F00"/>
                          <w:spacing w:val="-2"/>
                        </w:rPr>
                        <w:t>"survived"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010563" cy="3806571"/>
            <wp:effectExtent l="0" t="0" r="0" b="0"/>
            <wp:docPr id="92" name="图片 9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4" name="图片 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563" cy="38065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9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223242</wp:posOffset>
                </wp:positionV>
                <wp:extent cx="6073140" cy="581660"/>
                <wp:effectExtent l="0" t="0" r="0" b="0"/>
                <wp:wrapTopAndBottom/>
                <wp:docPr id="95" name="文本框 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96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sns.violinplot(x=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7" o:spid="_x0000_s97" fillcolor="#F4F4F4" stroked="t" strokeweight="0.25pt" style="position:absolute;&#10;margin-left:66.95pt;&#10;margin-top:17.578125pt;&#10;width:478.2pt;&#10;height:45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77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sns.violinplot(x=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4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98" name="图片 9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0" name="图片 1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581660"/>
                <wp:effectExtent l="0" t="0" r="0" b="0"/>
                <wp:wrapTopAndBottom/>
                <wp:docPr id="101" name="文本框 10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02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sns.violinplot(x=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data=dataset,</w:t>
                            </w:r>
                            <w:r>
                              <w:rPr>
                                <w:color w:val="1E1B1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hue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'survived'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3" o:spid="_x0000_s103" fillcolor="#F4F4F4" stroked="t" strokeweight="0.25pt" style="position:absolute;&#10;margin-left:66.95pt;&#10;margin-top:14.678126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7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sns.violinplot(x=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data=dataset,</w:t>
                      </w:r>
                      <w:r>
                        <w:rPr>
                          <w:color w:val="1E1B1A"/>
                          <w:spacing w:val="-1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hue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=</w:t>
                      </w:r>
                      <w:r>
                        <w:rPr>
                          <w:color w:val="007F00"/>
                          <w:spacing w:val="-2"/>
                        </w:rPr>
                        <w:t>'survived'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104" name="图片 10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6" name="图片 1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2334260"/>
                <wp:effectExtent l="0" t="0" r="0" b="0"/>
                <wp:wrapTopAndBottom/>
                <wp:docPr id="107" name="文本框 10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23342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08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sns.stripplot(x=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jitter=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 w:line="247" w:lineRule="auto"/>
                              <w:ind w:right="1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7" w:lineRule="auto"/>
                              <w:ind w:left="100" w:right="185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 pd.option_context('mode.use_inf_as_na', True):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C:\Users\CNLAB10\anaconda3\Lib\site-packages\seaborn\_oldcore.py:1119: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FutureWarning: use_inf_as_na option is deprecated and will be removed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 a future version. Convert inf values to NaN before operating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instead.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left" w:pos="365"/>
                              </w:tabs>
                              <w:spacing w:line="246" w:lineRule="exact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pd.option_context('mode.use_inf_as_na',</w:t>
                            </w:r>
                            <w:r>
                              <w:rPr>
                                <w:color w:val="000000"/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True):</w:t>
                            </w:r>
                          </w:p>
                          <w:p>
                            <w:pPr>
                              <w:pStyle w:val="15"/>
                              <w:spacing w:before="2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9" o:spid="_x0000_s109" fillcolor="#F4F4F4" stroked="t" strokeweight="0.25pt" style="position:absolute;&#10;margin-left:66.95pt;&#10;margin-top:14.678126pt;&#10;width:478.2pt;&#10;height:183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81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sns.stripplot(x=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jitter=</w:t>
                      </w:r>
                      <w:r>
                        <w:rPr>
                          <w:color w:val="A95C00"/>
                          <w:spacing w:val="-2"/>
                        </w:rPr>
                        <w:t>False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 w:line="247" w:lineRule="auto"/>
                        <w:ind w:right="1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7" w:lineRule="auto"/>
                        <w:ind w:left="100" w:right="185" w:hanging="2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 pd.option_context('mode.use_inf_as_na', True):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C:\Users\CNLAB10\anaconda3\Lib\site-packages\seaborn\_oldcore.py:1119: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FutureWarning: use_inf_as_na option is deprecated and will be removed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 a future version. Convert inf values to NaN before operating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instead.</w:t>
                      </w:r>
                    </w:p>
                    <w:p>
                      <w:pPr>
                        <w:pStyle w:val="15"/>
                        <w:tabs>
                          <w:tab w:val="left" w:pos="365"/>
                        </w:tabs>
                        <w:spacing w:line="246" w:lineRule="exact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hd w:val="clear" w:color="auto" w:fill="EDEDED"/>
                        </w:rPr>
                        <w:tab/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23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pd.option_context('mode.use_inf_as_na',</w:t>
                      </w:r>
                      <w:r>
                        <w:rPr>
                          <w:color w:val="000000"/>
                          <w:spacing w:val="-20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True):</w:t>
                      </w:r>
                    </w:p>
                    <w:p>
                      <w:pPr>
                        <w:pStyle w:val="15"/>
                        <w:spacing w:before="2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110" name="图片 1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2" name="图片 1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581660"/>
                <wp:effectExtent l="0" t="0" r="0" b="0"/>
                <wp:wrapTopAndBottom/>
                <wp:docPr id="113" name="文本框 1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14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sns.stripplot(x=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jitter=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5" o:spid="_x0000_s115" fillcolor="#F4F4F4" stroked="t" strokeweight="0.25pt" style="position:absolute;&#10;margin-left:66.95pt;&#10;margin-top:14.678126pt;&#10;width:478.2pt;&#10;height:45.800003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83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sns.stripplot(x=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jitter=</w:t>
                      </w:r>
                      <w:r>
                        <w:rPr>
                          <w:color w:val="A95C00"/>
                          <w:spacing w:val="-2"/>
                        </w:rPr>
                        <w:t>True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010563" cy="3806571"/>
            <wp:effectExtent l="0" t="0" r="0" b="0"/>
            <wp:docPr id="116" name="图片 1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8" name="图片 1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563" cy="38065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9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223242</wp:posOffset>
                </wp:positionV>
                <wp:extent cx="6073140" cy="581660"/>
                <wp:effectExtent l="0" t="0" r="0" b="0"/>
                <wp:wrapTopAndBottom/>
                <wp:docPr id="119" name="文本框 1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20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sns.swarmplot(x=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data=dataset)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1" o:spid="_x0000_s121" fillcolor="#F4F4F4" stroked="t" strokeweight="0.25pt" style="position:absolute;&#10;margin-left:66.95pt;&#10;margin-top:17.578125pt;&#10;width:478.2pt;&#10;height:45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85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sns.swarmplot(x=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data=dataset)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731"/>
        <w:rPr>
          <w:sz w:val="20"/>
        </w:rPr>
      </w:pPr>
      <w:r>
        <w:rPr>
          <w:sz w:val="20"/>
        </w:rPr>
        <w:drawing>
          <wp:inline distT="0" distB="0" distL="0" distR="0">
            <wp:extent cx="5010563" cy="3806571"/>
            <wp:effectExtent l="0" t="0" r="0" b="0"/>
            <wp:docPr id="122" name="图片 12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4" name="图片 1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563" cy="38065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9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223242</wp:posOffset>
                </wp:positionV>
                <wp:extent cx="6073140" cy="581660"/>
                <wp:effectExtent l="0" t="0" r="0" b="0"/>
                <wp:wrapTopAndBottom/>
                <wp:docPr id="125" name="文本框 1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581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26">
                        <w:txbxContent>
                          <w:p>
                            <w:pPr>
                              <w:pStyle w:val="15"/>
                              <w:spacing w:befor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sns.swarmplot(x=</w:t>
                            </w:r>
                            <w:r>
                              <w:rPr>
                                <w:color w:val="007F00"/>
                              </w:rPr>
                              <w:t>'sex'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y=</w:t>
                            </w:r>
                            <w:r>
                              <w:rPr>
                                <w:color w:val="007F00"/>
                              </w:rPr>
                              <w:t>'age'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data=dataset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hue=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'survived'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15"/>
                              <w:spacing w:before="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&lt;Axes:</w:t>
                            </w:r>
                            <w:r>
                              <w:rPr>
                                <w:color w:val="000000"/>
                                <w:spacing w:val="-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xlabel='sex',</w:t>
                            </w:r>
                            <w:r>
                              <w:rPr>
                                <w:color w:val="000000"/>
                                <w:spacing w:val="-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ylabel='age'&gt;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7" o:spid="_x0000_s127" fillcolor="#F4F4F4" stroked="t" strokeweight="0.25pt" style="position:absolute;&#10;margin-left:66.95pt;&#10;margin-top:17.578125pt;&#10;width:478.2pt;&#10;height:45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87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sns.swarmplot(x=</w:t>
                      </w:r>
                      <w:r>
                        <w:rPr>
                          <w:color w:val="007F00"/>
                        </w:rPr>
                        <w:t>'sex'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y=</w:t>
                      </w:r>
                      <w:r>
                        <w:rPr>
                          <w:color w:val="007F00"/>
                        </w:rPr>
                        <w:t>'age'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data=dataset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hue=</w:t>
                      </w:r>
                      <w:r>
                        <w:rPr>
                          <w:color w:val="007F00"/>
                          <w:spacing w:val="-2"/>
                        </w:rPr>
                        <w:t>'survived'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>
                      <w:pPr>
                        <w:pStyle w:val="15"/>
                        <w:spacing w:before="2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&lt;Axes:</w:t>
                      </w:r>
                      <w:r>
                        <w:rPr>
                          <w:color w:val="000000"/>
                          <w:spacing w:val="-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xlabel='sex',</w:t>
                      </w:r>
                      <w:r>
                        <w:rPr>
                          <w:color w:val="000000"/>
                          <w:spacing w:val="-8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ylabel='age'&gt;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560" w:right="1080" w:bottom="280" w:left="1080" w:header="0" w:footer="0" w:gutter="0"/>
          <w:docGrid w:linePitch="312" w:charSpace="0"/>
        </w:sectPr>
      </w:pPr>
    </w:p>
    <w:p>
      <w:pPr>
        <w:pStyle w:val="15"/>
        <w:ind w:left="658"/>
        <w:rPr>
          <w:sz w:val="20"/>
        </w:rPr>
      </w:pPr>
      <w:r>
        <w:rPr>
          <w:sz w:val="20"/>
        </w:rPr>
        <w:drawing>
          <wp:inline distT="0" distB="0" distL="0" distR="0">
            <wp:extent cx="5102979" cy="3843528"/>
            <wp:effectExtent l="0" t="0" r="0" b="0"/>
            <wp:docPr id="128" name="图片 12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0" name="图片 1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2979" cy="38435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850264</wp:posOffset>
                </wp:positionH>
                <wp:positionV relativeFrom="paragraph">
                  <wp:posOffset>186412</wp:posOffset>
                </wp:positionV>
                <wp:extent cx="6073140" cy="454660"/>
                <wp:effectExtent l="0" t="0" r="0" b="0"/>
                <wp:wrapTopAndBottom/>
                <wp:docPr id="131" name="文本框 1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3140" cy="454660"/>
                        </a:xfrm>
                        <a:prstGeom prst="rect"/>
                        <a:solidFill>
                          <a:srgbClr val="F4F4F4"/>
                        </a:solidFill>
                        <a:ln w="3175" cmpd="sng" cap="flat">
                          <a:solidFill>
                            <a:srgbClr val="E2E2E2"/>
                          </a:solidFill>
                          <a:prstDash val="solid"/>
                          <a:round/>
                        </a:ln>
                      </wps:spPr>
                      <wps:txbx id="132">
                        <w:txbxContent>
                          <w:p>
                            <w:pPr>
                              <w:pStyle w:val="15"/>
                              <w:spacing w:before="120" w:line="247" w:lineRule="auto"/>
                              <w:ind w:right="63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Name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: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Vaishnavi Jagtap </w:t>
                            </w:r>
                            <w:r>
                              <w:rPr>
                                <w:color w:val="1E1B1A"/>
                              </w:rPr>
                              <w:t xml:space="preserve"> Roll : </w:t>
                            </w:r>
                            <w:r>
                              <w:rPr>
                                <w:color w:val="A95C00"/>
                              </w:rPr>
                              <w:t>13229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33" o:spid="_x0000_s133" fillcolor="#F4F4F4" stroked="t" strokeweight="0.25pt" style="position:absolute;&#10;margin-left:66.95pt;&#10;margin-top:14.678126pt;&#10;width:478.2pt;&#10;height:35.8pt;&#10;mso-position-horizontal:absolute;&#10;mso-position-horizontal-relative:page;&#10;mso-position-vertical:absolute;&#10;mso-wrap-distance-left:0.0pt;&#10;mso-wrap-distance-right:0.0pt;&#10;mso-wrap-style:square;">
                <v:stroke color="#E2E2E2"/>
                <v:textbox id="88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20" w:line="247" w:lineRule="auto"/>
                        <w:ind w:right="634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Name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: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Vaishnavi Jagtap </w:t>
                      </w:r>
                      <w:r>
                        <w:rPr>
                          <w:color w:val="1E1B1A"/>
                        </w:rPr>
                        <w:t xml:space="preserve"> Roll : </w:t>
                      </w:r>
                      <w:r>
                        <w:rPr>
                          <w:color w:val="A95C00"/>
                        </w:rPr>
                        <w:t>13229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2240" w:h="15840"/>
      <w:pgMar w:top="1560" w:right="1080" w:bottom="280" w:left="10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1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21" w:line="215" w:lineRule="exact"/>
    </w:pPr>
    <w:rPr>
      <w:rFonts w:ascii="Courier New" w:eastAsia="Courier New" w:cs="Courier New" w:hAnsi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5.png"/><Relationship Id="rId3" Type="http://schemas.openxmlformats.org/officeDocument/2006/relationships/image" Target="media/35.png"/><Relationship Id="rId4" Type="http://schemas.openxmlformats.org/officeDocument/2006/relationships/image" Target="media/46.png"/><Relationship Id="rId5" Type="http://schemas.openxmlformats.org/officeDocument/2006/relationships/image" Target="media/52.jpeg"/><Relationship Id="rId6" Type="http://schemas.openxmlformats.org/officeDocument/2006/relationships/image" Target="media/58.jpeg"/><Relationship Id="rId7" Type="http://schemas.openxmlformats.org/officeDocument/2006/relationships/image" Target="media/64.jpeg"/><Relationship Id="rId8" Type="http://schemas.openxmlformats.org/officeDocument/2006/relationships/image" Target="media/70.jpeg"/><Relationship Id="rId9" Type="http://schemas.openxmlformats.org/officeDocument/2006/relationships/image" Target="media/76.jpeg"/><Relationship Id="rId10" Type="http://schemas.openxmlformats.org/officeDocument/2006/relationships/image" Target="media/76.jpeg"/><Relationship Id="rId11" Type="http://schemas.openxmlformats.org/officeDocument/2006/relationships/image" Target="media/87.png"/><Relationship Id="rId12" Type="http://schemas.openxmlformats.org/officeDocument/2006/relationships/image" Target="media/93.png"/><Relationship Id="rId13" Type="http://schemas.openxmlformats.org/officeDocument/2006/relationships/image" Target="media/99.jpeg"/><Relationship Id="rId14" Type="http://schemas.openxmlformats.org/officeDocument/2006/relationships/image" Target="media/105.jpeg"/><Relationship Id="rId15" Type="http://schemas.openxmlformats.org/officeDocument/2006/relationships/image" Target="media/111.jpeg"/><Relationship Id="rId16" Type="http://schemas.openxmlformats.org/officeDocument/2006/relationships/image" Target="media/117.png"/><Relationship Id="rId17" Type="http://schemas.openxmlformats.org/officeDocument/2006/relationships/image" Target="media/123.png"/><Relationship Id="rId18" Type="http://schemas.openxmlformats.org/officeDocument/2006/relationships/image" Target="media/129.jpeg"/><Relationship Id="rId19" Type="http://schemas.openxmlformats.org/officeDocument/2006/relationships/styles" Target="styles.xml"/><Relationship Id="rId2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18</Pages>
  <Words>183</Words>
  <Characters>992</Characters>
  <Lines>145</Lines>
  <Paragraphs>62</Paragraphs>
  <CharactersWithSpaces>1097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2025-04-23T12:12:36Z</dcterms:created>
  <dcterms:modified xsi:type="dcterms:W3CDTF">2025-04-23T10:57:09Z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2025-04-15T16:00:00Z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2025-04-15T16:00:00Z</vt:filetime>
  </property>
</Properties>
</file>